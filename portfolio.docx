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3050367E" w14:textId="77777777" w:rsidTr="004E4B02">
        <w:tc>
          <w:tcPr>
            <w:tcW w:w="3023" w:type="dxa"/>
          </w:tcPr>
          <w:sdt>
            <w:sdtPr>
              <w:rPr>
                <w:sz w:val="36"/>
              </w:rPr>
              <w:alias w:val="Your Name:"/>
              <w:tag w:val="Your Name:"/>
              <w:id w:val="-1681114201"/>
              <w:placeholder>
                <w:docPart w:val="C39775CAE845354BAA854763748B000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633B9FA9" w14:textId="3CADE92A" w:rsidR="00E62D09" w:rsidRPr="005152F2" w:rsidRDefault="001E2686" w:rsidP="00936FAD">
                <w:pPr>
                  <w:pStyle w:val="Heading1"/>
                </w:pPr>
                <w:r w:rsidRPr="00707E4A">
                  <w:rPr>
                    <w:sz w:val="36"/>
                    <w:lang w:val="en-GB"/>
                  </w:rPr>
                  <w:t>Andrei</w:t>
                </w:r>
                <w:r w:rsidR="00707E4A" w:rsidRPr="00707E4A">
                  <w:rPr>
                    <w:sz w:val="36"/>
                    <w:lang w:val="en-GB"/>
                  </w:rPr>
                  <w:t xml:space="preserve"> NIcolae</w:t>
                </w:r>
                <w:r w:rsidRPr="00707E4A">
                  <w:rPr>
                    <w:sz w:val="36"/>
                    <w:lang w:val="en-GB"/>
                  </w:rPr>
                  <w:t xml:space="preserve"> Tuta</w:t>
                </w:r>
              </w:p>
            </w:sdtContent>
          </w:sdt>
        </w:tc>
        <w:tc>
          <w:tcPr>
            <w:tcW w:w="723" w:type="dxa"/>
          </w:tcPr>
          <w:p w14:paraId="01690FB5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4A4EC6E4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368C4927" w14:textId="77777777" w:rsidR="00E62D09" w:rsidRPr="005152F2" w:rsidRDefault="00DD40A8" w:rsidP="00DD40A8">
                  <w:pPr>
                    <w:pStyle w:val="Heading2"/>
                  </w:pPr>
                  <w:r>
                    <w:t>Portfolio</w:t>
                  </w:r>
                </w:p>
                <w:p w14:paraId="3EDF3210" w14:textId="77777777" w:rsidR="00E62D09" w:rsidRDefault="00DD40A8" w:rsidP="00BC2A58">
                  <w:pPr>
                    <w:pStyle w:val="Salutation"/>
                  </w:pPr>
                  <w:r>
                    <w:t>Hackathon Experience</w:t>
                  </w:r>
                </w:p>
                <w:tbl>
                  <w:tblPr>
                    <w:tblStyle w:val="GridTable1Light-Accent1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83"/>
                    <w:gridCol w:w="1983"/>
                    <w:gridCol w:w="1984"/>
                  </w:tblGrid>
                  <w:tr w:rsidR="00DD40A8" w:rsidRPr="00936FAD" w14:paraId="18166E01" w14:textId="77777777" w:rsidTr="00CB33D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13906D67" w14:textId="77777777" w:rsidR="00DD40A8" w:rsidRPr="00936FAD" w:rsidRDefault="00AF394C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Name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26C1B6E0" w14:textId="77777777" w:rsidR="00DD40A8" w:rsidRPr="00936FAD" w:rsidRDefault="00AF394C" w:rsidP="00DD40A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Prize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70917A87" w14:textId="77777777" w:rsidR="00DD40A8" w:rsidRPr="00936FAD" w:rsidRDefault="008100F7" w:rsidP="00DD40A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Description</w:t>
                        </w:r>
                      </w:p>
                    </w:tc>
                  </w:tr>
                  <w:tr w:rsidR="00DD40A8" w:rsidRPr="00936FAD" w14:paraId="5877AF14" w14:textId="77777777" w:rsidTr="00CB33D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2F86D1A3" w14:textId="77777777" w:rsidR="00DD40A8" w:rsidRPr="00936FAD" w:rsidRDefault="008100F7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Local Hack Day 2015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622539AC" w14:textId="77777777" w:rsidR="00DD40A8" w:rsidRPr="00936FAD" w:rsidRDefault="00E72E20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Newb Prize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4922650F" w14:textId="77777777" w:rsidR="00ED34B6" w:rsidRPr="00936FAD" w:rsidRDefault="00ED34B6" w:rsidP="00ED34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Webapp consisting of a customizable alarm clock.</w:t>
                        </w:r>
                      </w:p>
                      <w:p w14:paraId="478BC7AA" w14:textId="77777777" w:rsidR="00DD40A8" w:rsidRPr="00936FAD" w:rsidRDefault="00A63B6D" w:rsidP="00ED34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color w:val="37B6AE" w:themeColor="accent1"/>
                            <w:sz w:val="15"/>
                          </w:rPr>
                          <w:t xml:space="preserve">HTML, </w:t>
                        </w:r>
                        <w:r w:rsidR="00936FAD" w:rsidRPr="00936FAD">
                          <w:rPr>
                            <w:color w:val="37B6AE" w:themeColor="accent1"/>
                            <w:sz w:val="15"/>
                          </w:rPr>
                          <w:t>CSS, JS</w:t>
                        </w:r>
                        <w:r w:rsidR="00ED34B6" w:rsidRPr="00936FAD">
                          <w:rPr>
                            <w:color w:val="37B6AE" w:themeColor="accent1"/>
                            <w:sz w:val="15"/>
                          </w:rPr>
                          <w:t xml:space="preserve">  </w:t>
                        </w:r>
                      </w:p>
                    </w:tc>
                  </w:tr>
                  <w:tr w:rsidR="00DD40A8" w:rsidRPr="00936FAD" w14:paraId="7CE41C5C" w14:textId="77777777" w:rsidTr="00CB33D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028488CE" w14:textId="77777777" w:rsidR="00DD40A8" w:rsidRPr="00936FAD" w:rsidRDefault="008100F7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Bath Hack 2015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318107F3" w14:textId="77777777" w:rsidR="00DD40A8" w:rsidRPr="00936FAD" w:rsidRDefault="00E72E20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Microsoft Promotion Prize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3E1AC933" w14:textId="77777777" w:rsidR="00DD40A8" w:rsidRPr="00936FAD" w:rsidRDefault="00ED34B6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 xml:space="preserve">Virtual </w:t>
                        </w:r>
                        <w:r w:rsidR="00A63B6D" w:rsidRPr="00936FAD">
                          <w:rPr>
                            <w:sz w:val="16"/>
                          </w:rPr>
                          <w:t>environment</w:t>
                        </w:r>
                        <w:r w:rsidRPr="00936FAD">
                          <w:rPr>
                            <w:sz w:val="16"/>
                          </w:rPr>
                          <w:t xml:space="preserve"> explorer based on Maps API and </w:t>
                        </w:r>
                        <w:r w:rsidR="00A63B6D" w:rsidRPr="00936FAD">
                          <w:rPr>
                            <w:sz w:val="16"/>
                          </w:rPr>
                          <w:t>Leapmotion</w:t>
                        </w:r>
                        <w:r w:rsidR="00936FAD">
                          <w:rPr>
                            <w:sz w:val="16"/>
                          </w:rPr>
                          <w:t>.</w:t>
                        </w:r>
                      </w:p>
                      <w:p w14:paraId="24A584CB" w14:textId="77777777" w:rsidR="00A63B6D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color w:val="37B6AE" w:themeColor="accent1"/>
                            <w:sz w:val="16"/>
                          </w:rPr>
                          <w:t>HTML, JS, Leapmotion</w:t>
                        </w:r>
                      </w:p>
                    </w:tc>
                  </w:tr>
                  <w:tr w:rsidR="00DD40A8" w:rsidRPr="00936FAD" w14:paraId="05197F5D" w14:textId="77777777" w:rsidTr="00CB33D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5620F39A" w14:textId="77777777" w:rsidR="00DD40A8" w:rsidRPr="00936FAD" w:rsidRDefault="008100F7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BCU miniHack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492E304A" w14:textId="77777777" w:rsidR="00DD40A8" w:rsidRPr="00936FAD" w:rsidRDefault="00E72E20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2</w:t>
                        </w:r>
                        <w:r w:rsidRPr="00936FAD">
                          <w:rPr>
                            <w:sz w:val="16"/>
                            <w:vertAlign w:val="superscript"/>
                          </w:rPr>
                          <w:t>nd</w:t>
                        </w:r>
                        <w:r w:rsidRPr="00936FAD">
                          <w:rPr>
                            <w:sz w:val="16"/>
                          </w:rPr>
                          <w:t xml:space="preserve"> Place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0BFF5C74" w14:textId="77777777" w:rsidR="00DD40A8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Database generator for our society</w:t>
                        </w:r>
                        <w:r w:rsidR="00936FAD">
                          <w:rPr>
                            <w:sz w:val="16"/>
                          </w:rPr>
                          <w:t>.</w:t>
                        </w:r>
                      </w:p>
                      <w:p w14:paraId="5E8A9240" w14:textId="77777777" w:rsidR="00A63B6D" w:rsidRPr="00936FAD" w:rsidRDefault="00936FA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color w:val="37B6AE" w:themeColor="accent1"/>
                            <w:sz w:val="16"/>
                          </w:rPr>
                          <w:t>SQL, HTML, JS, Node.js</w:t>
                        </w:r>
                      </w:p>
                    </w:tc>
                  </w:tr>
                  <w:tr w:rsidR="00DD40A8" w:rsidRPr="00936FAD" w14:paraId="6BC192D5" w14:textId="77777777" w:rsidTr="00CB33D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3E37CBA8" w14:textId="77777777" w:rsidR="00DD40A8" w:rsidRPr="00936FAD" w:rsidRDefault="008100F7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Cisco IoT Hack 2016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D8CC0B2" w14:textId="77777777" w:rsidR="00DD40A8" w:rsidRPr="00936FAD" w:rsidRDefault="00E72E20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1</w:t>
                        </w:r>
                        <w:r w:rsidRPr="00936FAD">
                          <w:rPr>
                            <w:sz w:val="16"/>
                            <w:vertAlign w:val="superscript"/>
                          </w:rPr>
                          <w:t>st</w:t>
                        </w:r>
                        <w:r w:rsidRPr="00936FAD">
                          <w:rPr>
                            <w:sz w:val="16"/>
                          </w:rPr>
                          <w:t xml:space="preserve"> Place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1BC9769C" w14:textId="77777777" w:rsidR="00DD40A8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Wearable wristband, indicating pulse, temperature and position of possible NHS patients.</w:t>
                        </w:r>
                      </w:p>
                      <w:p w14:paraId="1AD80196" w14:textId="77777777" w:rsidR="00A63B6D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color w:val="37B6AE" w:themeColor="accent1"/>
                            <w:sz w:val="16"/>
                          </w:rPr>
                          <w:t>Arduino, Python</w:t>
                        </w:r>
                      </w:p>
                    </w:tc>
                  </w:tr>
                  <w:tr w:rsidR="00CB33DF" w:rsidRPr="00936FAD" w14:paraId="51ABE7DE" w14:textId="77777777" w:rsidTr="00CB33D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7C2AF02F" w14:textId="77777777" w:rsidR="00CB33DF" w:rsidRPr="00936FAD" w:rsidRDefault="00CB33DF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Warwick Hack 2016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164D3031" w14:textId="77777777" w:rsidR="00CB33DF" w:rsidRPr="00936FAD" w:rsidRDefault="00CB33DF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SunFounder Prize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A3E77AE" w14:textId="77777777" w:rsidR="00CB33DF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Virtual business card holder based on NFC cards</w:t>
                        </w:r>
                        <w:r w:rsidR="00936FAD">
                          <w:rPr>
                            <w:sz w:val="16"/>
                          </w:rPr>
                          <w:t>.</w:t>
                        </w:r>
                      </w:p>
                      <w:p w14:paraId="39822AAC" w14:textId="77777777" w:rsidR="00A63B6D" w:rsidRPr="00936FAD" w:rsidRDefault="00936FA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color w:val="37B6AE" w:themeColor="accent1"/>
                            <w:sz w:val="16"/>
                          </w:rPr>
                          <w:t>A</w:t>
                        </w:r>
                        <w:r w:rsidR="00A63B6D" w:rsidRPr="00936FAD">
                          <w:rPr>
                            <w:color w:val="37B6AE" w:themeColor="accent1"/>
                            <w:sz w:val="16"/>
                          </w:rPr>
                          <w:t>ndroid,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 xml:space="preserve"> </w:t>
                        </w:r>
                        <w:r w:rsidR="00A63B6D" w:rsidRPr="00936FAD">
                          <w:rPr>
                            <w:color w:val="37B6AE" w:themeColor="accent1"/>
                            <w:sz w:val="16"/>
                          </w:rPr>
                          <w:t>Java,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 xml:space="preserve"> </w:t>
                        </w:r>
                        <w:r w:rsidR="00A63B6D" w:rsidRPr="00936FAD">
                          <w:rPr>
                            <w:color w:val="37B6AE" w:themeColor="accent1"/>
                            <w:sz w:val="16"/>
                          </w:rPr>
                          <w:t>SQL,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 xml:space="preserve"> </w:t>
                        </w:r>
                        <w:r w:rsidR="00A63B6D" w:rsidRPr="00936FAD">
                          <w:rPr>
                            <w:color w:val="37B6AE" w:themeColor="accent1"/>
                            <w:sz w:val="16"/>
                          </w:rPr>
                          <w:t>AWS</w:t>
                        </w:r>
                      </w:p>
                    </w:tc>
                  </w:tr>
                  <w:tr w:rsidR="00DD40A8" w:rsidRPr="00936FAD" w14:paraId="08AAC6ED" w14:textId="77777777" w:rsidTr="00CB33D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4AEB1241" w14:textId="77777777" w:rsidR="00DD40A8" w:rsidRPr="00936FAD" w:rsidRDefault="008100F7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HackTheMidlands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372822F4" w14:textId="77777777" w:rsidR="00DD40A8" w:rsidRPr="00936FAD" w:rsidRDefault="00E72E20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School of Code Prize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19D1AE3B" w14:textId="77777777" w:rsidR="00DD40A8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Tweet miner creating an overview of who won the online election in the American Debate</w:t>
                        </w:r>
                        <w:r w:rsidR="00936FAD">
                          <w:rPr>
                            <w:sz w:val="16"/>
                          </w:rPr>
                          <w:t>.</w:t>
                        </w:r>
                      </w:p>
                      <w:p w14:paraId="1C15BAC5" w14:textId="77777777" w:rsidR="00A63B6D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color w:val="37B6AE" w:themeColor="accent1"/>
                            <w:sz w:val="16"/>
                          </w:rPr>
                          <w:t>Python, Flask, HTML, Majestic API, CSS</w:t>
                        </w:r>
                      </w:p>
                    </w:tc>
                  </w:tr>
                  <w:tr w:rsidR="00DD40A8" w:rsidRPr="00936FAD" w14:paraId="0F17A256" w14:textId="77777777" w:rsidTr="00CB33D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1A9E1DC9" w14:textId="77777777" w:rsidR="00DD40A8" w:rsidRPr="00936FAD" w:rsidRDefault="008100F7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Aston Hack 2016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3EE95786" w14:textId="77777777" w:rsidR="00DD40A8" w:rsidRPr="00936FAD" w:rsidRDefault="00E72E20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CapitalOne and AWS Prize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18CF8FAA" w14:textId="77777777" w:rsidR="00DD40A8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 xml:space="preserve">Guy Fawkes </w:t>
                        </w:r>
                        <w:r w:rsidR="00936FAD" w:rsidRPr="00936FAD">
                          <w:rPr>
                            <w:sz w:val="16"/>
                          </w:rPr>
                          <w:t>simulator,</w:t>
                        </w:r>
                        <w:r w:rsidRPr="00936FAD">
                          <w:rPr>
                            <w:sz w:val="16"/>
                          </w:rPr>
                          <w:t xml:space="preserve"> based on 4 trials with riddles and programming challenges</w:t>
                        </w:r>
                        <w:r w:rsidR="00936FAD">
                          <w:rPr>
                            <w:sz w:val="16"/>
                          </w:rPr>
                          <w:t>.</w:t>
                        </w:r>
                      </w:p>
                      <w:p w14:paraId="6DC73A62" w14:textId="77777777" w:rsidR="00A63B6D" w:rsidRPr="00936FAD" w:rsidRDefault="00936FA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color w:val="37B6AE" w:themeColor="accent1"/>
                            <w:sz w:val="16"/>
                          </w:rPr>
                          <w:t>Python,</w:t>
                        </w:r>
                        <w:r w:rsidR="00A63B6D" w:rsidRPr="00936FAD">
                          <w:rPr>
                            <w:color w:val="37B6AE" w:themeColor="accent1"/>
                            <w:sz w:val="16"/>
                          </w:rPr>
                          <w:t xml:space="preserve"> 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>Flask, Shell,</w:t>
                        </w:r>
                        <w:r w:rsidR="00A63B6D" w:rsidRPr="00936FAD">
                          <w:rPr>
                            <w:color w:val="37B6AE" w:themeColor="accent1"/>
                            <w:sz w:val="16"/>
                          </w:rPr>
                          <w:t xml:space="preserve"> 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>AWS,</w:t>
                        </w:r>
                        <w:r w:rsidR="00A63B6D" w:rsidRPr="00936FAD">
                          <w:rPr>
                            <w:color w:val="37B6AE" w:themeColor="accent1"/>
                            <w:sz w:val="16"/>
                          </w:rPr>
                          <w:t xml:space="preserve"> Majestic API </w:t>
                        </w:r>
                      </w:p>
                    </w:tc>
                  </w:tr>
                  <w:tr w:rsidR="00DD40A8" w:rsidRPr="00936FAD" w14:paraId="0F8F9B41" w14:textId="77777777" w:rsidTr="00CB33D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18BB83E7" w14:textId="77777777" w:rsidR="00DD40A8" w:rsidRPr="00936FAD" w:rsidRDefault="008100F7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GreatUniHack 2016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6CBFF368" w14:textId="77777777" w:rsidR="00DD40A8" w:rsidRPr="00936FAD" w:rsidRDefault="00E72E20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Barclay’s Prize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1AE9C95B" w14:textId="77777777" w:rsidR="00DD40A8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 xml:space="preserve">CCTV based </w:t>
                        </w:r>
                        <w:r w:rsidR="00936FAD" w:rsidRPr="00936FAD">
                          <w:rPr>
                            <w:sz w:val="16"/>
                          </w:rPr>
                          <w:t>navigator,</w:t>
                        </w:r>
                        <w:r w:rsidRPr="00936FAD">
                          <w:rPr>
                            <w:sz w:val="16"/>
                          </w:rPr>
                          <w:t xml:space="preserve"> indicating the shortest and safest </w:t>
                        </w:r>
                        <w:r w:rsidR="00936FAD" w:rsidRPr="00936FAD">
                          <w:rPr>
                            <w:sz w:val="16"/>
                          </w:rPr>
                          <w:t>(passing</w:t>
                        </w:r>
                        <w:r w:rsidRPr="00936FAD">
                          <w:rPr>
                            <w:sz w:val="16"/>
                          </w:rPr>
                          <w:t xml:space="preserve"> through as many CCTV cameras possible) route.</w:t>
                        </w:r>
                      </w:p>
                      <w:p w14:paraId="15DE632E" w14:textId="77777777" w:rsidR="00A63B6D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color w:val="37B6AE" w:themeColor="accent1"/>
                            <w:sz w:val="16"/>
                          </w:rPr>
                          <w:t xml:space="preserve">Python, </w:t>
                        </w:r>
                        <w:r w:rsidR="00936FAD" w:rsidRPr="00936FAD">
                          <w:rPr>
                            <w:color w:val="37B6AE" w:themeColor="accent1"/>
                            <w:sz w:val="16"/>
                          </w:rPr>
                          <w:t>HTML, CSS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 xml:space="preserve">, </w:t>
                        </w:r>
                        <w:r w:rsidR="00936FAD" w:rsidRPr="00936FAD">
                          <w:rPr>
                            <w:color w:val="37B6AE" w:themeColor="accent1"/>
                            <w:sz w:val="16"/>
                          </w:rPr>
                          <w:t>Flask,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 xml:space="preserve"> </w:t>
                        </w:r>
                        <w:r w:rsidR="00936FAD" w:rsidRPr="00936FAD">
                          <w:rPr>
                            <w:color w:val="37B6AE" w:themeColor="accent1"/>
                            <w:sz w:val="16"/>
                          </w:rPr>
                          <w:t>Node.js,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 xml:space="preserve"> </w:t>
                        </w:r>
                        <w:r w:rsidR="00936FAD" w:rsidRPr="00936FAD">
                          <w:rPr>
                            <w:color w:val="37B6AE" w:themeColor="accent1"/>
                            <w:sz w:val="16"/>
                          </w:rPr>
                          <w:t>JS,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 xml:space="preserve"> AWS</w:t>
                        </w:r>
                      </w:p>
                    </w:tc>
                  </w:tr>
                  <w:tr w:rsidR="008100F7" w:rsidRPr="00936FAD" w14:paraId="3D5AD861" w14:textId="77777777" w:rsidTr="00CB33D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83" w:type="dxa"/>
                      </w:tcPr>
                      <w:p w14:paraId="1343C14A" w14:textId="77777777" w:rsidR="008100F7" w:rsidRPr="00936FAD" w:rsidRDefault="008100F7" w:rsidP="00DD40A8">
                        <w:pPr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HackNotts 2016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295B01F6" w14:textId="77777777" w:rsidR="008100F7" w:rsidRPr="00936FAD" w:rsidRDefault="00E72E20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>Amazon Prize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366F82F" w14:textId="77777777" w:rsidR="008100F7" w:rsidRPr="00936FAD" w:rsidRDefault="00A63B6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sz w:val="16"/>
                          </w:rPr>
                          <w:t xml:space="preserve">Werewolf </w:t>
                        </w:r>
                        <w:r w:rsidR="00936FAD" w:rsidRPr="00936FAD">
                          <w:rPr>
                            <w:sz w:val="16"/>
                          </w:rPr>
                          <w:t>(or</w:t>
                        </w:r>
                        <w:r w:rsidRPr="00936FAD">
                          <w:rPr>
                            <w:sz w:val="16"/>
                          </w:rPr>
                          <w:t xml:space="preserve"> Mafia) plugin for Alexa</w:t>
                        </w:r>
                        <w:r w:rsidR="00936FAD">
                          <w:rPr>
                            <w:sz w:val="16"/>
                          </w:rPr>
                          <w:t>.</w:t>
                        </w:r>
                      </w:p>
                      <w:p w14:paraId="404BF74B" w14:textId="77777777" w:rsidR="00A63B6D" w:rsidRPr="00936FAD" w:rsidRDefault="00936FAD" w:rsidP="00DD40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936FAD">
                          <w:rPr>
                            <w:color w:val="37B6AE" w:themeColor="accent1"/>
                            <w:sz w:val="16"/>
                          </w:rPr>
                          <w:t>Python, Flask,</w:t>
                        </w:r>
                        <w:r w:rsidR="00A63B6D" w:rsidRPr="00936FAD">
                          <w:rPr>
                            <w:color w:val="37B6AE" w:themeColor="accent1"/>
                            <w:sz w:val="16"/>
                          </w:rPr>
                          <w:t xml:space="preserve"> 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>JS,</w:t>
                        </w:r>
                        <w:r w:rsidR="00A63B6D" w:rsidRPr="00936FAD">
                          <w:rPr>
                            <w:color w:val="37B6AE" w:themeColor="accent1"/>
                            <w:sz w:val="16"/>
                          </w:rPr>
                          <w:t xml:space="preserve"> </w:t>
                        </w:r>
                        <w:r w:rsidRPr="00936FAD">
                          <w:rPr>
                            <w:color w:val="37B6AE" w:themeColor="accent1"/>
                            <w:sz w:val="16"/>
                          </w:rPr>
                          <w:t>HTML, AWS</w:t>
                        </w:r>
                      </w:p>
                    </w:tc>
                  </w:tr>
                </w:tbl>
                <w:p w14:paraId="612BDCCD" w14:textId="77777777" w:rsidR="00936FAD" w:rsidRDefault="00936FAD" w:rsidP="00936FAD">
                  <w:pPr>
                    <w:pStyle w:val="Closing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9E16942" wp14:editId="778FB76E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3314700" cy="457200"/>
                            <wp:effectExtent l="0" t="0" r="0" b="0"/>
                            <wp:wrapSquare wrapText="bothSides"/>
                            <wp:docPr id="12" name="Text Box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3147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3F5D6A1" w14:textId="77777777" w:rsidR="00936FAD" w:rsidRPr="00936FAD" w:rsidRDefault="00936FAD">
                                        <w:pPr>
                                          <w:rPr>
                                            <w:color w:val="37B6AE" w:themeColor="accent1"/>
                                            <w:sz w:val="16"/>
                                          </w:rPr>
                                        </w:pPr>
                                        <w:r w:rsidRPr="00936FAD">
                                          <w:rPr>
                                            <w:color w:val="37B6AE" w:themeColor="accent1"/>
                                            <w:sz w:val="16"/>
                                          </w:rPr>
                                          <w:t>Disclaimer: All source code is available either on my GitHub profile or my teammates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9E16942"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Text Box 12" o:spid="_x0000_s1026" type="#_x0000_t202" style="position:absolute;margin-left:-3.85pt;margin-top:5.7pt;width:26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" filled="f" stroked="f">
                            <v:textbox>
                              <w:txbxContent>
                                <w:p w14:paraId="73F5D6A1" w14:textId="77777777" w:rsidR="00936FAD" w:rsidRPr="00936FAD" w:rsidRDefault="00936FAD">
                                  <w:pPr>
                                    <w:rPr>
                                      <w:color w:val="37B6AE" w:themeColor="accent1"/>
                                      <w:sz w:val="16"/>
                                    </w:rPr>
                                  </w:pPr>
                                  <w:r w:rsidRPr="00936FAD">
                                    <w:rPr>
                                      <w:color w:val="37B6AE" w:themeColor="accent1"/>
                                      <w:sz w:val="16"/>
                                    </w:rPr>
                                    <w:t>Disclaimer: All source code is available either on my GitHub profile or my teammates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6AC27CF6" w14:textId="77777777" w:rsidR="00936FAD" w:rsidRDefault="00936FAD" w:rsidP="00936FAD">
                  <w:pPr>
                    <w:pStyle w:val="Signature"/>
                  </w:pPr>
                </w:p>
                <w:p w14:paraId="4240D710" w14:textId="77777777" w:rsidR="00936FAD" w:rsidRDefault="00936FAD" w:rsidP="00936FAD">
                  <w:r>
                    <w:lastRenderedPageBreak/>
                    <w:t>Other Projects:</w:t>
                  </w:r>
                </w:p>
                <w:p w14:paraId="4C8757A7" w14:textId="77777777" w:rsidR="00936FAD" w:rsidRDefault="00936FAD" w:rsidP="0079153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SocaDance MD: During the summer of 2016, I worked pro-bono as a web developer for a company in my hometown. I created their website and dealt with hosting and administrating it ever since it was published.</w:t>
                  </w:r>
                </w:p>
                <w:p w14:paraId="7F3A8F82" w14:textId="77777777" w:rsidR="00936FAD" w:rsidRDefault="00791536" w:rsidP="00791536">
                  <w:pPr>
                    <w:pStyle w:val="ListParagraph"/>
                    <w:rPr>
                      <w:color w:val="37B6AE" w:themeColor="accent1"/>
                      <w:sz w:val="16"/>
                    </w:rPr>
                  </w:pPr>
                  <w:r w:rsidRPr="00791536">
                    <w:rPr>
                      <w:color w:val="37B6AE" w:themeColor="accent1"/>
                      <w:sz w:val="16"/>
                    </w:rPr>
                    <w:t xml:space="preserve">Ref: </w:t>
                  </w:r>
                  <w:hyperlink r:id="rId7" w:history="1">
                    <w:r w:rsidRPr="00791536">
                      <w:rPr>
                        <w:rStyle w:val="Hyperlink"/>
                        <w:sz w:val="16"/>
                      </w:rPr>
                      <w:t>Website</w:t>
                    </w:r>
                  </w:hyperlink>
                </w:p>
                <w:p w14:paraId="04A0795F" w14:textId="77777777" w:rsidR="00791536" w:rsidRDefault="00791536" w:rsidP="00791536">
                  <w:pPr>
                    <w:pStyle w:val="ListParagraph"/>
                  </w:pPr>
                </w:p>
                <w:p w14:paraId="1B5CF0D4" w14:textId="77777777" w:rsidR="00791536" w:rsidRDefault="0098086E" w:rsidP="0079153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Monopoly AI: created my own webapp version of Monopoly, with a hardcoded AI. Source code available on my GitHub profile.</w:t>
                  </w:r>
                </w:p>
                <w:p w14:paraId="578FBB26" w14:textId="77777777" w:rsidR="00C47D5F" w:rsidRDefault="00C47D5F" w:rsidP="00C47D5F"/>
                <w:p w14:paraId="400B7B3E" w14:textId="77777777" w:rsidR="0098086E" w:rsidRPr="00936FAD" w:rsidRDefault="0098086E" w:rsidP="0098086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Rotaract Birmingham Website and Social Media bots: being the Social Department of Rotaract Birmingham, I decided to create their website in HTML using CSS and JS as well. On the social networking aspect, I decided to create bots for all our platforms. Projects are not finished, yet source code is available.</w:t>
                  </w:r>
                </w:p>
                <w:p w14:paraId="1383DC95" w14:textId="77777777" w:rsidR="00936FAD" w:rsidRPr="00936FAD" w:rsidRDefault="00936FAD" w:rsidP="00936FAD">
                  <w:pPr>
                    <w:pStyle w:val="Signature"/>
                  </w:pPr>
                </w:p>
                <w:p w14:paraId="44B1F88D" w14:textId="77777777" w:rsidR="00DD40A8" w:rsidRDefault="00DD40A8" w:rsidP="00DD40A8">
                  <w:pPr>
                    <w:pStyle w:val="Signature"/>
                  </w:pPr>
                </w:p>
                <w:p w14:paraId="7A990A71" w14:textId="1848DF8B" w:rsidR="00DD40A8" w:rsidRDefault="00262BDC" w:rsidP="00DD40A8">
                  <w:r>
                    <w:rPr>
                      <w:rFonts w:ascii="Helvetica" w:eastAsia="Times New Roman" w:hAnsi="Helvetica" w:cs="Times New Roman"/>
                      <w:noProof/>
                      <w:color w:val="222222"/>
                      <w:sz w:val="15"/>
                      <w:szCs w:val="27"/>
                      <w:lang w:val="en-GB" w:eastAsia="en-GB"/>
                    </w:rPr>
                    <w:drawing>
                      <wp:anchor distT="0" distB="0" distL="114300" distR="114300" simplePos="0" relativeHeight="251660288" behindDoc="1" locked="0" layoutInCell="1" allowOverlap="1" wp14:anchorId="0EFE44DB" wp14:editId="3E71FA5A">
                        <wp:simplePos x="0" y="0"/>
                        <wp:positionH relativeFrom="column">
                          <wp:posOffset>-2905781</wp:posOffset>
                        </wp:positionH>
                        <wp:positionV relativeFrom="paragraph">
                          <wp:posOffset>310012</wp:posOffset>
                        </wp:positionV>
                        <wp:extent cx="2745762" cy="2032546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Screen Shot 2017-02-01 at 14.20.46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039" cy="2044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D03C8C">
                    <w:t xml:space="preserve">Awards and Diplomas: </w:t>
                  </w:r>
                </w:p>
                <w:p w14:paraId="135649A5" w14:textId="5AC02499" w:rsidR="000A69BD" w:rsidRPr="000A69BD" w:rsidRDefault="00B61027" w:rsidP="000A69BD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Helvetica" w:eastAsia="Times New Roman" w:hAnsi="Helvetica" w:cs="Times New Roman"/>
                      <w:color w:val="222222"/>
                      <w:sz w:val="15"/>
                      <w:szCs w:val="27"/>
                      <w:lang w:val="en-GB" w:eastAsia="en-GB"/>
                    </w:rPr>
                  </w:pPr>
                  <w:r>
                    <w:t xml:space="preserve">LPI </w:t>
                  </w:r>
                  <w:r w:rsidR="000A69BD">
                    <w:t>Certification:</w:t>
                  </w:r>
                  <w:r>
                    <w:t xml:space="preserve"> </w:t>
                  </w:r>
                  <w:r w:rsidR="000A69BD" w:rsidRPr="000A69BD">
                    <w:rPr>
                      <w:rFonts w:ascii="Helvetica" w:eastAsia="Times New Roman" w:hAnsi="Helvetica" w:cs="Times New Roman"/>
                      <w:color w:val="222222"/>
                      <w:sz w:val="15"/>
                      <w:szCs w:val="27"/>
                      <w:lang w:val="en-GB" w:eastAsia="en-GB"/>
                    </w:rPr>
                    <w:t>understanding of the Linux and open source industry and knowledge of the most popular open source Applications;understanding the major components of the Linux operating system, and have the technical proficiency to work on the Linux command line; understanding of security and administration related topics such as user/group management, working on the command line, and permissions.</w:t>
                  </w:r>
                </w:p>
                <w:p w14:paraId="40EE54C1" w14:textId="70540273" w:rsidR="000A69BD" w:rsidRPr="000A69BD" w:rsidRDefault="000A69BD" w:rsidP="000A69BD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Helvetica" w:eastAsia="Times New Roman" w:hAnsi="Helvetica" w:cs="Times New Roman"/>
                      <w:color w:val="222222"/>
                      <w:sz w:val="15"/>
                      <w:szCs w:val="27"/>
                      <w:lang w:val="en-GB" w:eastAsia="en-GB"/>
                    </w:rPr>
                  </w:pPr>
                  <w:r w:rsidRPr="000A69BD">
                    <w:rPr>
                      <w:color w:val="37B6AE" w:themeColor="accent1"/>
                      <w:sz w:val="16"/>
                    </w:rPr>
                    <w:t>Ref:</w:t>
                  </w:r>
                  <w:hyperlink r:id="rId9" w:history="1">
                    <w:r w:rsidRPr="000A69BD">
                      <w:rPr>
                        <w:rStyle w:val="Hyperlink"/>
                        <w:rFonts w:ascii="Helvetica" w:eastAsia="Times New Roman" w:hAnsi="Helvetica" w:cs="Times New Roman"/>
                        <w:sz w:val="15"/>
                        <w:szCs w:val="27"/>
                        <w:lang w:val="en-GB" w:eastAsia="en-GB"/>
                      </w:rPr>
                      <w:t>Website</w:t>
                    </w:r>
                  </w:hyperlink>
                </w:p>
                <w:p w14:paraId="67F524E5" w14:textId="7BECE648" w:rsidR="00B61027" w:rsidRDefault="00262BDC" w:rsidP="00262BD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Numerous Udemy Certificates: </w:t>
                  </w:r>
                  <w:r w:rsidRPr="00262BDC">
                    <w:rPr>
                      <w:sz w:val="15"/>
                    </w:rPr>
                    <w:t>numerous certificates in variated domains ranging from programming languages to Tools and how to use them. Please see the folder named “Certificates” on my GitHub for further references.</w:t>
                  </w:r>
                </w:p>
                <w:p w14:paraId="0B827228" w14:textId="77777777" w:rsidR="00D03C8C" w:rsidRDefault="00D03C8C" w:rsidP="00DD40A8"/>
                <w:p w14:paraId="5C328D5B" w14:textId="77777777" w:rsidR="00DD40A8" w:rsidRDefault="00DD40A8" w:rsidP="00DD40A8"/>
                <w:p w14:paraId="1A65C316" w14:textId="77777777" w:rsidR="00DD40A8" w:rsidRDefault="00DD40A8" w:rsidP="00DD40A8"/>
                <w:p w14:paraId="494E9CC7" w14:textId="77777777" w:rsidR="00DD40A8" w:rsidRDefault="00DD40A8" w:rsidP="00DD40A8">
                  <w:bookmarkStart w:id="0" w:name="_GoBack"/>
                  <w:bookmarkEnd w:id="0"/>
                </w:p>
                <w:p w14:paraId="67E16A6A" w14:textId="77777777" w:rsidR="00DD40A8" w:rsidRDefault="00DD40A8" w:rsidP="00DD40A8"/>
                <w:p w14:paraId="4DBC4278" w14:textId="77777777" w:rsidR="00ED349C" w:rsidRPr="00ED349C" w:rsidRDefault="00ED349C" w:rsidP="00936FAD">
                  <w:pPr>
                    <w:pStyle w:val="Signature"/>
                    <w:rPr>
                      <w:caps/>
                    </w:rPr>
                  </w:pPr>
                </w:p>
              </w:tc>
            </w:tr>
          </w:tbl>
          <w:p w14:paraId="4B30F5BD" w14:textId="2662308A" w:rsidR="00E62D09" w:rsidRPr="005152F2" w:rsidRDefault="00E62D09" w:rsidP="0009079F"/>
        </w:tc>
      </w:tr>
    </w:tbl>
    <w:p w14:paraId="104749A8" w14:textId="77777777" w:rsidR="004416AD" w:rsidRDefault="004416AD" w:rsidP="004E4B02">
      <w:pPr>
        <w:pStyle w:val="NoSpacing"/>
      </w:pPr>
    </w:p>
    <w:sectPr w:rsidR="004416AD" w:rsidSect="004416A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66A07" w14:textId="77777777" w:rsidR="002803AC" w:rsidRDefault="002803AC" w:rsidP="005E79E1">
      <w:pPr>
        <w:spacing w:after="0" w:line="240" w:lineRule="auto"/>
      </w:pPr>
      <w:r>
        <w:separator/>
      </w:r>
    </w:p>
  </w:endnote>
  <w:endnote w:type="continuationSeparator" w:id="0">
    <w:p w14:paraId="2540DD65" w14:textId="77777777" w:rsidR="002803AC" w:rsidRDefault="002803AC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27128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BDC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30F3F219" wp14:editId="199B7104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514A4A4C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41D63" w14:textId="77777777" w:rsidR="00087030" w:rsidRDefault="00087030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8C449E6" wp14:editId="5D53D3E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AE7D99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9IIcc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gihwwAA&#10;ANsAAAAPAAAAZHJzL2Rvd25yZXYueG1sRI9La8MwEITvgf4HsYXeErmBNsGNEkzIo7eQR+l1sba2&#10;qbUy0iZx/30VCOQ4zMw3zGzRu1ZdKMTGs4HXUQaKuPS24crA6bgeTkFFQbbYeiYDfxRhMX8azDC3&#10;/sp7uhykUgnCMUcDtUiXax3LmhzGke+Ik/fjg0NJMlTaBrwmuGv1OMvetcOG00KNHS1rKn8PZ2fg&#10;jYvNZJ+dvldSdLIJkbdfu60xL8998QFKqJdH+N7+tAbGE7h9ST9Az/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gih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VzZvAAA&#10;ANsAAAAPAAAAZHJzL2Rvd25yZXYueG1sRE+9CsIwEN4F3yGc4KapFkSqUVQQXQSt4nw0Z1ttLqWJ&#10;Wt/eDILjx/c/X7amEi9qXGlZwWgYgSDOrC45V3A5bwdTEM4ja6wsk4IPOVguup05Jtq++USv1Oci&#10;hLBLUEHhfZ1I6bKCDLqhrYkDd7ONQR9gk0vd4DuEm0qOo2giDZYcGgqsaVNQ9kifRoFd16djfF/F&#10;1483eIhHsUnvO6X6vXY1A+Gp9X/xz73XCsZhbPgSf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KtXNm8AAAA2wAAAA8AAAAAAAAAAAAAAAAAlwIAAGRycy9kb3ducmV2Lnht&#10;bFBLBQYAAAAABAAEAPUAAACAAwAAAAA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UdsxgAA&#10;ANsAAAAPAAAAZHJzL2Rvd25yZXYueG1sRI9Pa8JAFMTvBb/D8oTedGMootFVbKEg2ot/oPT22H0m&#10;abNvk+w2xn76bkHocZiZ3zDLdW8r0VHrS8cKJuMEBLF2puRcwfn0OpqB8AHZYOWYFNzIw3o1eFhi&#10;ZtyVD9QdQy4ihH2GCooQ6kxKrwuy6MeuJo7exbUWQ5RtLk2L1wi3lUyTZCotlhwXCqzppSD9dfy2&#10;Crpn2X9qu/vht6fmoN8/mv1tO1XqcdhvFiAC9eE/fG9vjYJ0Dn9f4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kUdsxgAAANsAAAAPAAAAAAAAAAAAAAAAAJcCAABkcnMv&#10;ZG93bnJldi54bWxQSwUGAAAAAAQABAD1AAAAigMAAAAA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irL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vX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firL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3KXwgAA&#10;ANsAAAAPAAAAZHJzL2Rvd25yZXYueG1sRI/dagIxFITvC75DOAXvamIXi90axYoF76w/D3DYnG4W&#10;NyfbJNX17RtB8HKYmW+Y2aJ3rThTiI1nDeORAkFcedNwreF4+HqZgogJ2WDrmTRcKcJiPniaYWn8&#10;hXd03qdaZAjHEjXYlLpSylhZchhHviPO3o8PDlOWoZYm4CXDXStflXqTDhvOCxY7WlmqTvs/p+H9&#10;+1qkrfuUv2FyNHZNanUqlNbD5375ASJRnx7he3tjNBRj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rcpf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0K3wgAA&#10;ANsAAAAPAAAAZHJzL2Rvd25yZXYueG1sRI9Bi8IwFITvC/6H8IS9ramuiFSjiCIICovVi7dH82yK&#10;zUtpYq3/3gjCHoeZ+YaZLztbiZYaXzpWMBwkIIhzp0suFJxP258pCB+QNVaOScGTPCwXva85pto9&#10;+EhtFgoRIexTVGBCqFMpfW7Ioh+4mjh6V9dYDFE2hdQNPiLcVnKUJBNpseS4YLCmtaH8lt2tgv3h&#10;ub6EjWzHmz2PS3P+22VaKvXd71YzEIG68B/+tHdawe8I3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nQrfCAAAA2wAAAA8AAAAAAAAAAAAAAAAAlwIAAGRycy9kb3du&#10;cmV2LnhtbFBLBQYAAAAABAAEAPUAAACGAwAAAAA=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+rj+wQAA&#10;ANsAAAAPAAAAZHJzL2Rvd25yZXYueG1sRI/RisIwFETfhf2HcBf2TdNVKFJNiy6IC6Jodz/g0lzb&#10;YnNTmljr3xtB8HGYmTPMMhtMI3rqXG1ZwfckAkFcWF1zqeD/bzOeg3AeWWNjmRTcyUGWfoyWmGh7&#10;4xP1uS9FgLBLUEHlfZtI6YqKDLqJbYmDd7adQR9kV0rd4S3ATSOnURRLgzWHhQpb+qmouORXo+AY&#10;87Z2/ZHX2sf7aDc3Fz4Ypb4+h9UChKfBv8Ov9q9WMJv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vq4/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nZQwwAA&#10;ANsAAAAPAAAAZHJzL2Rvd25yZXYueG1sRI9PawIxFMTvhX6H8Aq91WxFi65GKYLQHkTqH7w+Nm83&#10;i5uXJUnd9dsbQfA4zMxvmPmyt424kA+1YwWfgwwEceF0zZWCw379MQERIrLGxjEpuFKA5eL1ZY65&#10;dh3/0WUXK5EgHHJUYGJscylDYchiGLiWOHml8xZjkr6S2mOX4LaRwyz7khZrTgsGW1oZKs67f6tg&#10;ukYqD83xNyu6zXHsSzbb/qTU+1v/PQMRqY/P8KP9oxWM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enZQ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oePxAAA&#10;ANsAAAAPAAAAZHJzL2Rvd25yZXYueG1sRI9Li8JAEITvgv9h6AVvOtnFF9FRZIkgHnZ94rXJtEkw&#10;0xMyo0Z//c6C4LGoqq+o6bwxpbhR7QrLCj57EQji1OqCMwWH/bI7BuE8ssbSMil4kIP5rN2aYqzt&#10;nbd02/lMBAi7GBXk3lexlC7NyaDr2Yo4eGdbG/RB1pnUNd4D3JTyK4qG0mDBYSHHir5zSi+7q1Fg&#10;j81ajoZZckzK30SfNs9+8vNUqvPRLCYgPDX+HX61V1rBeAD/X8IP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aHj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A6581" w14:textId="77777777" w:rsidR="002803AC" w:rsidRDefault="002803AC" w:rsidP="005E79E1">
      <w:pPr>
        <w:spacing w:after="0" w:line="240" w:lineRule="auto"/>
      </w:pPr>
      <w:r>
        <w:separator/>
      </w:r>
    </w:p>
  </w:footnote>
  <w:footnote w:type="continuationSeparator" w:id="0">
    <w:p w14:paraId="2C2670E5" w14:textId="77777777" w:rsidR="002803AC" w:rsidRDefault="002803AC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E32DA" w14:textId="77777777" w:rsidR="005E79E1" w:rsidRDefault="005E79E1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946F926" wp14:editId="52D0D7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5E56B5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39E7C" w14:textId="77777777" w:rsidR="00087030" w:rsidRDefault="00087030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B4B6850" wp14:editId="16EDB84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1C8371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eNJ4WAACq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HlVnjSeFgAAqqwAAA4AAAAAAAAAAAAAAAAALAIAAGRycy9lMm9Eb2MueG1sUEsB&#10;Ai0AFAAGAAgAAAAhAEzxCuXcAAAABQEAAA8AAAAAAAAAAAAAAAAA9hgAAGRycy9kb3ducmV2Lnht&#10;bFBLBQYAAAAABAAEAPMAAAD/GQ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9RRwgAA&#10;ANoAAAAPAAAAZHJzL2Rvd25yZXYueG1sRI/BasMwEETvhfyD2EBvtZRCTHGjmBIIFAohjfMBW2tr&#10;G1srIymx06+vAoUeh5l5w2zK2Q7iSj50jjWsMgWCuHam40bDudo/vYAIEdng4Jg03ChAuV08bLAw&#10;buJPup5iIxKEQ4Ea2hjHQspQt2QxZG4kTt638xZjkr6RxuOU4HaQz0rl0mLHaaHFkXYt1f3pYjWo&#10;tVfuoKqD6+2UH6v8S/3cPrR+XM5vryAizfE//Nd+NxrWcL+Sbo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1FHCAAAA2g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HYjwwAA&#10;ANsAAAAPAAAAZHJzL2Rvd25yZXYueG1sRE9LawIxEL4L/Q9hCt40Ww9ruxrFFguC2vrE67CZfdDN&#10;ZLuJuv57IxR6m4/vOeNpaypxocaVlhW89CMQxKnVJecKDvvP3isI55E1VpZJwY0cTCdPnTEm2l55&#10;S5edz0UIYZeggsL7OpHSpQUZdH1bEwcus41BH2CTS93gNYSbSg6iKJYGSw4NBdb0UVD6szsbBW+/&#10;m/N6Fvv3VZwd58fsa3mKvpdKdZ/b2QiEp9b/i//cCx3mD+HxSzhAT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MHYj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5ttdwwAA&#10;ANsAAAAPAAAAZHJzL2Rvd25yZXYueG1sRI9Ba8JAEIXvgv9hGaE33dRCW1I3oQQFTy1VL96G7DQJ&#10;zc6G3VWjv75zELzN8N68982qHF2vzhRi59nA8yIDRVx723Fj4LDfzN9BxYRssfdMBq4UoSymkxXm&#10;1l/4h8671CgJ4ZijgTalIdc61i05jAs/EIv264PDJGtotA14kXDX62WWvWqHHUtDiwNVLdV/u5Mz&#10;UL28pVvg5Vf4bip3XLvsuMeDMU+z8fMDVKIxPcz3660VfIGVX2QAX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5ttdwwAAANsAAAAPAAAAAAAAAAAAAAAAAJcCAABkcnMvZG93&#10;bnJldi54bWxQSwUGAAAAAAQABAD1AAAAhwMAAAAA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roCwgAA&#10;ANsAAAAPAAAAZHJzL2Rvd25yZXYueG1sRE9Na8JAEL0X+h+WKXiRZrceikZXKS2iVRCaFrwO2TEJ&#10;yc6G7Ebjv3cFobd5vM9ZrAbbiDN1vnKs4S1RIIhzZyouNPz9rl+nIHxANtg4Jg1X8rBaPj8tMDXu&#10;wj90zkIhYgj7FDWUIbSplD4vyaJPXEscuZPrLIYIu0KaDi8x3DZyotS7tFhxbCixpc+S8jrrrYZx&#10;+yXrg8r3Cqf0fapmx77YbbQevQwfcxCBhvAvfri3Js6fwf2XeI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GugLCAAAA2wAAAA8AAAAAAAAAAAAAAAAAlwIAAGRycy9kb3du&#10;cmV2LnhtbFBLBQYAAAAABAAEAPUAAACG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U7zwwAA&#10;ANsAAAAPAAAAZHJzL2Rvd25yZXYueG1sRI/BTsMwDIbvSLxDZCRuLKUHNMqyCVVCMMaFwQN4jWkq&#10;GqdrzFp4enxA4mj9/j9/Xm3m2JsTjblL7OB6UYAhbpLvuHXw/vZwtQSTBdljn5gcfFOGzfr8bIWV&#10;TxO/0mkvrVEI5wodBJGhsjY3gSLmRRqINftIY0TRcWytH3FSeOxtWRQ3NmLHeiHgQHWg5nP/FVXj&#10;8eV5d1tvy8P2MMmPhONuWR+du7yY7+/ACM3yv/zXfvIOSrXXXxQAd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8U7zwwAAANsAAAAPAAAAAAAAAAAAAAAAAJcCAABkcnMvZG93&#10;bnJldi54bWxQSwUGAAAAAAQABAD1AAAAhwMAAAAA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nd7wgAA&#10;ANsAAAAPAAAAZHJzL2Rvd25yZXYueG1sRI9BawIxFITvBf9DeEIvRbNry6KrUaRQ8KptPT82z83i&#10;5mVJorv115uC4HGYmW+Y1WawrbiSD41jBfk0A0FcOd1wreDn+2syBxEissbWMSn4owCb9ehlhaV2&#10;Pe/peoi1SBAOJSowMXallKEyZDFMXUecvJPzFmOSvpbaY5/gtpWzLCukxYbTgsGOPg1V58PFKnjv&#10;86Lob37xsbiZbm+Ob5z9klKv42G7BBFpiM/wo73TCmY5/H9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ad3v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x+mxAAA&#10;ANsAAAAPAAAAZHJzL2Rvd25yZXYueG1sRI9Ba8JAFITvgv9heYXe6qY5SIlZRQVL6alG0esz+0yi&#10;2bdJdmvSf+8KBY/DzHzDpIvB1OJGnassK3ifRCCIc6srLhTsd5u3DxDOI2usLZOCP3KwmI9HKSba&#10;9rylW+YLESDsElRQet8kUrq8JINuYhvi4J1tZ9AH2RVSd9gHuKllHEVTabDisFBiQ+uS8mv2axQc&#10;dbvNM7/6/Fl/n9pDP921fXtR6vVlWM5AeBr8M/zf/tIK4hgeX8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8fps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hdNxQAA&#10;ANsAAAAPAAAAZHJzL2Rvd25yZXYueG1sRI9Pa8JAFMTvgt9heYXedLcKRaKrSMF/hwomreDtmX0m&#10;odm3IbvV+O1dodDjMDO/YWaLztbiSq2vHGt4GyoQxLkzFRcavrLVYALCB2SDtWPScCcPi3m/N8PE&#10;uBsf6JqGQkQI+wQ1lCE0iZQ+L8miH7qGOHoX11oMUbaFNC3eItzWcqTUu7RYcVwosaGPkvKf9Ndq&#10;OKaZu+++1Xr3aVbmvJ9sTqrZaP360i2nIAJ14T/8194aDaMxPL/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GF03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oJlxAAA&#10;ANsAAAAPAAAAZHJzL2Rvd25yZXYueG1sRI/disIwFITvF3yHcIS909QfFq1GUXEXF73x5wEOzbEt&#10;Nie1iW337Y0g7OUwM98w82VrClFT5XLLCgb9CARxYnXOqYLL+bs3AeE8ssbCMin4IwfLRedjjrG2&#10;DR+pPvlUBAi7GBVk3pexlC7JyKDr25I4eFdbGfRBVqnUFTYBbgo5jKIvaTDnsJBhSZuMktvpYRT8&#10;NHs7vWlz+L1v6bo+P8ajQb1T6rPbrmYgPLX+P/xu77SC4Rh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KCZc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/XoxAAA&#10;ANsAAAAPAAAAZHJzL2Rvd25yZXYueG1sRI/dagIxFITvC75DOELvalahUlajqLRgYVvwD7w8bI67&#10;i5uTJYlr+vZNoeDlMDPfMPNlNK3oyfnGsoLxKANBXFrdcKXgePh4eQPhA7LG1jIp+CEPy8XgaY65&#10;tnfeUb8PlUgQ9jkqqEPocil9WZNBP7IdcfIu1hkMSbpKaof3BDetnGTZVBpsOC3U2NGmpvK6vxkF&#10;n+Z9XZzC5cuNu76fFkX8Ls5RqedhXM1ABIrhEf5vb7WCySv8fU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/16M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42201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6F2556"/>
    <w:multiLevelType w:val="multilevel"/>
    <w:tmpl w:val="207E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4A43D7"/>
    <w:multiLevelType w:val="hybridMultilevel"/>
    <w:tmpl w:val="96C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35CF7"/>
    <w:multiLevelType w:val="hybridMultilevel"/>
    <w:tmpl w:val="11868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86"/>
    <w:rsid w:val="00065295"/>
    <w:rsid w:val="00087030"/>
    <w:rsid w:val="000A69BD"/>
    <w:rsid w:val="001A183F"/>
    <w:rsid w:val="001E2686"/>
    <w:rsid w:val="00253B9D"/>
    <w:rsid w:val="00262BDC"/>
    <w:rsid w:val="002803AC"/>
    <w:rsid w:val="00293B83"/>
    <w:rsid w:val="002A4640"/>
    <w:rsid w:val="002B444C"/>
    <w:rsid w:val="0038539E"/>
    <w:rsid w:val="004242EC"/>
    <w:rsid w:val="004416AD"/>
    <w:rsid w:val="004E4B02"/>
    <w:rsid w:val="005E79E1"/>
    <w:rsid w:val="006A3CE7"/>
    <w:rsid w:val="006F4EB1"/>
    <w:rsid w:val="0070673F"/>
    <w:rsid w:val="00707E4A"/>
    <w:rsid w:val="00791536"/>
    <w:rsid w:val="008100F7"/>
    <w:rsid w:val="008A188A"/>
    <w:rsid w:val="00936FAD"/>
    <w:rsid w:val="0098086E"/>
    <w:rsid w:val="00A56D1A"/>
    <w:rsid w:val="00A63B6D"/>
    <w:rsid w:val="00AF394C"/>
    <w:rsid w:val="00B61027"/>
    <w:rsid w:val="00BC2A58"/>
    <w:rsid w:val="00C47D5F"/>
    <w:rsid w:val="00CB33DF"/>
    <w:rsid w:val="00D03C8C"/>
    <w:rsid w:val="00DD40A8"/>
    <w:rsid w:val="00E22177"/>
    <w:rsid w:val="00E62D09"/>
    <w:rsid w:val="00E72E20"/>
    <w:rsid w:val="00ED349C"/>
    <w:rsid w:val="00ED34B6"/>
    <w:rsid w:val="00F2556B"/>
    <w:rsid w:val="00F31E8E"/>
    <w:rsid w:val="00F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BA0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table" w:styleId="TableGrid">
    <w:name w:val="Table Grid"/>
    <w:basedOn w:val="TableNormal"/>
    <w:uiPriority w:val="39"/>
    <w:rsid w:val="00DD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CB33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915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9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orecatrend.ro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lpi.org/our-certifications/linux-essentials-overview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t/Library/Containers/com.microsoft.Word/Data/Library/Caches/TM16392739/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9775CAE845354BAA854763748B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374A4-E9DA-B943-9827-5422C33DFBB7}"/>
      </w:docPartPr>
      <w:docPartBody>
        <w:p w:rsidR="00A90F31" w:rsidRDefault="008E6B79">
          <w:pPr>
            <w:pStyle w:val="C39775CAE845354BAA854763748B000B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79"/>
    <w:rsid w:val="008E6B79"/>
    <w:rsid w:val="00A57423"/>
    <w:rsid w:val="00A9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775CAE845354BAA854763748B000B">
    <w:name w:val="C39775CAE845354BAA854763748B000B"/>
  </w:style>
  <w:style w:type="paragraph" w:customStyle="1" w:styleId="507DA6044A53834985334086874CA8D5">
    <w:name w:val="507DA6044A53834985334086874CA8D5"/>
  </w:style>
  <w:style w:type="paragraph" w:customStyle="1" w:styleId="4E362EC14B59684FA5C98EF97344193E">
    <w:name w:val="4E362EC14B59684FA5C98EF97344193E"/>
  </w:style>
  <w:style w:type="paragraph" w:customStyle="1" w:styleId="24905B073A2B4F41AB5C04FCD9B8629C">
    <w:name w:val="24905B073A2B4F41AB5C04FCD9B8629C"/>
  </w:style>
  <w:style w:type="paragraph" w:customStyle="1" w:styleId="DDE3ABB452D545419D81556041601040">
    <w:name w:val="DDE3ABB452D545419D81556041601040"/>
  </w:style>
  <w:style w:type="paragraph" w:customStyle="1" w:styleId="31C3C613131363469EABAF26047B2834">
    <w:name w:val="31C3C613131363469EABAF26047B2834"/>
  </w:style>
  <w:style w:type="paragraph" w:customStyle="1" w:styleId="1905E01E6CF0284CBC3FA766F01835BC">
    <w:name w:val="1905E01E6CF0284CBC3FA766F01835BC"/>
  </w:style>
  <w:style w:type="paragraph" w:customStyle="1" w:styleId="4A59D636A4E09E40A4D25F5E0BA606E2">
    <w:name w:val="4A59D636A4E09E40A4D25F5E0BA606E2"/>
  </w:style>
  <w:style w:type="paragraph" w:customStyle="1" w:styleId="B20E37C0D690C54AB9A6D7D39205BE1C">
    <w:name w:val="B20E37C0D690C54AB9A6D7D39205BE1C"/>
  </w:style>
  <w:style w:type="paragraph" w:customStyle="1" w:styleId="6FCB10ABC3548846B4371D1DE73F5EF5">
    <w:name w:val="6FCB10ABC3548846B4371D1DE73F5EF5"/>
  </w:style>
  <w:style w:type="paragraph" w:customStyle="1" w:styleId="9FD682426F035245ABF56A06D10A4A59">
    <w:name w:val="9FD682426F035245ABF56A06D10A4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47</TotalTime>
  <Pages>2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NIcolae Tuta</dc:creator>
  <cp:keywords/>
  <dc:description/>
  <cp:lastModifiedBy>Andrei Tuta</cp:lastModifiedBy>
  <cp:revision>2</cp:revision>
  <dcterms:created xsi:type="dcterms:W3CDTF">2016-12-20T11:57:00Z</dcterms:created>
  <dcterms:modified xsi:type="dcterms:W3CDTF">2017-02-01T13:30:00Z</dcterms:modified>
</cp:coreProperties>
</file>