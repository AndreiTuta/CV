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3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07"/>
        <w:gridCol w:w="723"/>
        <w:gridCol w:w="6190"/>
      </w:tblGrid>
      <w:tr w:rsidR="00B93310" w:rsidRPr="005152F2" w14:paraId="20E0477C" w14:textId="77777777" w:rsidTr="00E753AB">
        <w:trPr>
          <w:trHeight w:val="1216"/>
        </w:trPr>
        <w:tc>
          <w:tcPr>
            <w:tcW w:w="3307" w:type="dxa"/>
          </w:tcPr>
          <w:sdt>
            <w:sdtPr>
              <w:rPr>
                <w:color w:val="37B6AE" w:themeColor="accent1"/>
                <w:sz w:val="28"/>
              </w:rPr>
              <w:alias w:val="Your Name:"/>
              <w:tag w:val="Your Name:"/>
              <w:id w:val="-1220516334"/>
              <w:placeholder>
                <w:docPart w:val="E6CE8E648DF7EA4A93921C614D95200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060DC8E" w14:textId="76FA63FA" w:rsidR="00B93310" w:rsidRPr="00425654" w:rsidRDefault="005643DA" w:rsidP="003856C9">
                <w:pPr>
                  <w:pStyle w:val="Heading1"/>
                  <w:rPr>
                    <w:color w:val="37B6AE" w:themeColor="accent1"/>
                  </w:rPr>
                </w:pPr>
                <w:r>
                  <w:rPr>
                    <w:color w:val="37B6AE" w:themeColor="accent1"/>
                    <w:sz w:val="28"/>
                    <w:lang w:val="en-GB"/>
                  </w:rPr>
                  <w:t>Andrei-</w:t>
                </w:r>
                <w:r w:rsidR="00425654" w:rsidRPr="00425654">
                  <w:rPr>
                    <w:color w:val="37B6AE" w:themeColor="accent1"/>
                    <w:sz w:val="28"/>
                    <w:lang w:val="en-GB"/>
                  </w:rPr>
                  <w:t xml:space="preserve">Nicolae TUta </w:t>
                </w:r>
              </w:p>
            </w:sdtContent>
          </w:sdt>
          <w:tbl>
            <w:tblPr>
              <w:tblW w:w="3063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63"/>
            </w:tblGrid>
            <w:tr w:rsidR="00441EB9" w:rsidRPr="005152F2" w14:paraId="0713409B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EF9FAB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A46EAC8" wp14:editId="1DA9E116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162798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FDD5409" w14:textId="77777777" w:rsidTr="0002736F">
              <w:trPr>
                <w:trHeight w:val="81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A227CB" w14:textId="77777777" w:rsidR="00441EB9" w:rsidRPr="00C35806" w:rsidRDefault="00C84B58" w:rsidP="00C84B58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sz w:val="18"/>
                    </w:rPr>
                    <w:t>tuta.andrei96@gmail.com</w:t>
                  </w:r>
                </w:p>
              </w:tc>
            </w:tr>
            <w:tr w:rsidR="00441EB9" w:rsidRPr="005152F2" w14:paraId="55EF184E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8EDCD6F" w14:textId="77777777" w:rsidR="00441EB9" w:rsidRPr="00C35806" w:rsidRDefault="00441EB9" w:rsidP="00441EB9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192CC816" wp14:editId="6604A53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8EE6DE" id="Group_x0020_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CC90B91" w14:textId="77777777" w:rsidTr="0002736F">
              <w:trPr>
                <w:trHeight w:val="81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71A7875" w14:textId="54E1B977" w:rsidR="00441EB9" w:rsidRPr="00C35806" w:rsidRDefault="00F45AE4" w:rsidP="00C84B58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rStyle w:val="Heading6Char"/>
                      <w:color w:val="37B6AE" w:themeColor="accent1"/>
                      <w:sz w:val="18"/>
                    </w:rPr>
                    <w:t>RO</w:t>
                  </w:r>
                  <w:r w:rsidRPr="00C35806">
                    <w:rPr>
                      <w:sz w:val="18"/>
                    </w:rPr>
                    <w:t>: +</w:t>
                  </w:r>
                  <w:r w:rsidR="00C84B58" w:rsidRPr="00C35806">
                    <w:rPr>
                      <w:sz w:val="18"/>
                    </w:rPr>
                    <w:t>40725565620</w:t>
                  </w:r>
                </w:p>
                <w:p w14:paraId="50844146" w14:textId="1F6F8D43" w:rsidR="00497EEC" w:rsidRPr="00C35806" w:rsidRDefault="00F45AE4" w:rsidP="00497EEC">
                  <w:pPr>
                    <w:pStyle w:val="Heading3"/>
                    <w:rPr>
                      <w:rFonts w:eastAsia="Times New Roman"/>
                      <w:sz w:val="18"/>
                      <w:lang w:val="en-GB" w:eastAsia="en-GB"/>
                    </w:rPr>
                  </w:pPr>
                  <w:r w:rsidRPr="00C35806">
                    <w:rPr>
                      <w:color w:val="37B6AE" w:themeColor="accent1"/>
                      <w:sz w:val="18"/>
                    </w:rPr>
                    <w:t>UK</w:t>
                  </w:r>
                  <w:r w:rsidRPr="00C35806">
                    <w:rPr>
                      <w:sz w:val="18"/>
                    </w:rPr>
                    <w:t>: +</w:t>
                  </w:r>
                  <w:r w:rsidR="00497EEC" w:rsidRPr="00C35806">
                    <w:rPr>
                      <w:sz w:val="18"/>
                    </w:rPr>
                    <w:t>44</w:t>
                  </w:r>
                  <w:r w:rsidR="00497EEC" w:rsidRPr="00C35806">
                    <w:rPr>
                      <w:rFonts w:eastAsia="Times New Roman"/>
                      <w:sz w:val="18"/>
                    </w:rPr>
                    <w:t xml:space="preserve">7843807234 </w:t>
                  </w:r>
                </w:p>
              </w:tc>
            </w:tr>
            <w:tr w:rsidR="00441EB9" w:rsidRPr="005152F2" w14:paraId="3BF8EC1F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7CDC485" w14:textId="77777777" w:rsidR="00441EB9" w:rsidRPr="00C35806" w:rsidRDefault="00441EB9" w:rsidP="00441EB9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B433C25" wp14:editId="3D673960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9229AC" id="Group_x0020_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_x002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9778BAD" w14:textId="77777777" w:rsidTr="0002736F">
              <w:trPr>
                <w:trHeight w:val="85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78737E1" w14:textId="1EDCC953" w:rsidR="00441EB9" w:rsidRPr="00C35806" w:rsidRDefault="00E753AB" w:rsidP="00E753AB">
                  <w:pPr>
                    <w:pStyle w:val="Heading3"/>
                    <w:jc w:val="both"/>
                    <w:rPr>
                      <w:sz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LINKEDIN.COM</w:t>
                  </w:r>
                  <w:r w:rsidRPr="00E753AB">
                    <w:rPr>
                      <w:rFonts w:asciiTheme="minorHAnsi" w:eastAsiaTheme="minorHAnsi" w:hAnsiTheme="minorHAnsi" w:cstheme="minorBidi"/>
                      <w:szCs w:val="18"/>
                    </w:rPr>
                    <w:t>/in/andreituta</w:t>
                  </w:r>
                </w:p>
              </w:tc>
            </w:tr>
            <w:tr w:rsidR="00441EB9" w:rsidRPr="005152F2" w14:paraId="129A3A8B" w14:textId="77777777" w:rsidTr="0002736F">
              <w:trPr>
                <w:trHeight w:val="253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A365CFC" w14:textId="6F976A7A" w:rsidR="00441EB9" w:rsidRPr="00441EB9" w:rsidRDefault="00441EB9" w:rsidP="00E753AB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493B3D1C" w14:textId="77777777" w:rsidTr="0002736F">
              <w:trPr>
                <w:trHeight w:val="432"/>
              </w:trPr>
              <w:tc>
                <w:tcPr>
                  <w:tcW w:w="3063" w:type="dxa"/>
                  <w:tcMar>
                    <w:top w:w="374" w:type="dxa"/>
                    <w:bottom w:w="115" w:type="dxa"/>
                  </w:tcMar>
                </w:tcPr>
                <w:p w14:paraId="2E033AC0" w14:textId="7440CAFA" w:rsidR="00DE116A" w:rsidRPr="00C35806" w:rsidRDefault="00DE116A" w:rsidP="00C35806">
                  <w:pPr>
                    <w:jc w:val="left"/>
                    <w:rPr>
                      <w:b/>
                      <w:bCs/>
                      <w:color w:val="37B6AE" w:themeColor="accent1"/>
                    </w:rPr>
                  </w:pPr>
                  <w:r w:rsidRPr="00C35806">
                    <w:rPr>
                      <w:rStyle w:val="Heading6Char"/>
                      <w:noProof/>
                      <w:color w:val="37B6AE" w:themeColor="accent1"/>
                      <w:lang w:val="en-GB" w:eastAsia="en-GB"/>
                    </w:rPr>
                    <w:drawing>
                      <wp:anchor distT="0" distB="0" distL="114300" distR="114300" simplePos="0" relativeHeight="251659264" behindDoc="0" locked="0" layoutInCell="1" allowOverlap="1" wp14:anchorId="3C10DADD" wp14:editId="6DA91298">
                        <wp:simplePos x="0" y="0"/>
                        <wp:positionH relativeFrom="column">
                          <wp:posOffset>1034415</wp:posOffset>
                        </wp:positionH>
                        <wp:positionV relativeFrom="paragraph">
                          <wp:posOffset>48895</wp:posOffset>
                        </wp:positionV>
                        <wp:extent cx="836295" cy="164465"/>
                        <wp:effectExtent l="0" t="0" r="1905" b="0"/>
                        <wp:wrapSquare wrapText="bothSides"/>
                        <wp:docPr id="13" name="Picture 13" descr="4star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4star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29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5084E" w:rsidRPr="00C35806">
                    <w:rPr>
                      <w:rStyle w:val="Heading6Char"/>
                      <w:color w:val="37B6AE" w:themeColor="accent1"/>
                    </w:rPr>
                    <w:t>FRAMEWORK</w:t>
                  </w:r>
                  <w:r w:rsidR="0015084E" w:rsidRPr="00C35806">
                    <w:rPr>
                      <w:color w:val="37B6AE" w:themeColor="accent1"/>
                    </w:rPr>
                    <w:t xml:space="preserve"> </w:t>
                  </w:r>
                  <w:r w:rsidR="0015084E" w:rsidRPr="00C35806">
                    <w:rPr>
                      <w:rStyle w:val="Heading6Char"/>
                      <w:color w:val="37B6AE" w:themeColor="accent1"/>
                    </w:rPr>
                    <w:t>INTEGRATION</w:t>
                  </w:r>
                  <w:r w:rsidRPr="00C35806">
                    <w:rPr>
                      <w:b/>
                      <w:bCs/>
                      <w:color w:val="37B6AE" w:themeColor="accent1"/>
                    </w:rPr>
                    <w:t xml:space="preserve"> </w:t>
                  </w:r>
                </w:p>
                <w:p w14:paraId="27B622C8" w14:textId="213F1F59" w:rsidR="002979E9" w:rsidRPr="00C35806" w:rsidRDefault="002979E9" w:rsidP="002979E9">
                  <w:pPr>
                    <w:rPr>
                      <w:sz w:val="16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4678903" wp14:editId="38E68FB0">
                            <wp:simplePos x="0" y="0"/>
                            <wp:positionH relativeFrom="column">
                              <wp:posOffset>805815</wp:posOffset>
                            </wp:positionH>
                            <wp:positionV relativeFrom="paragraph">
                              <wp:posOffset>798195</wp:posOffset>
                            </wp:positionV>
                            <wp:extent cx="221615" cy="0"/>
                            <wp:effectExtent l="0" t="0" r="32385" b="25400"/>
                            <wp:wrapTopAndBottom/>
                            <wp:docPr id="7" name="Straight Connector 7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DFC7234" id="Straight Connector 7" o:spid="_x0000_s1026" alt="Line graphic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5pt,62.85pt" to="80.9pt,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" strokecolor="#37b6ae [3204]" strokeweight="1pt">
                            <v:stroke joinstyle="miter"/>
                            <w10:wrap type="topAndBottom"/>
                          </v:line>
                        </w:pict>
                      </mc:Fallback>
                    </mc:AlternateContent>
                  </w:r>
                  <w:r w:rsidR="00B87FAA" w:rsidRPr="00C35806">
                    <w:rPr>
                      <w:sz w:val="16"/>
                    </w:rPr>
                    <w:t>Full expertise on</w:t>
                  </w:r>
                  <w:r w:rsidR="00F45AE4" w:rsidRPr="00C35806">
                    <w:rPr>
                      <w:sz w:val="16"/>
                    </w:rPr>
                    <w:t xml:space="preserve"> tools such as Node.js, </w:t>
                  </w:r>
                  <w:r w:rsidR="00DE116A" w:rsidRPr="00C35806">
                    <w:rPr>
                      <w:sz w:val="16"/>
                    </w:rPr>
                    <w:t xml:space="preserve">Git, </w:t>
                  </w:r>
                  <w:r w:rsidR="00BD2C82" w:rsidRPr="00C35806">
                    <w:rPr>
                      <w:sz w:val="16"/>
                    </w:rPr>
                    <w:t>CMD</w:t>
                  </w:r>
                  <w:r w:rsidR="00DE116A" w:rsidRPr="00C35806">
                    <w:rPr>
                      <w:sz w:val="16"/>
                    </w:rPr>
                    <w:t>, Rails and</w:t>
                  </w:r>
                  <w:r w:rsidR="00B87FAA" w:rsidRPr="00C35806">
                    <w:rPr>
                      <w:sz w:val="16"/>
                    </w:rPr>
                    <w:t xml:space="preserve"> the</w:t>
                  </w:r>
                  <w:r w:rsidR="00DE116A" w:rsidRPr="00C35806">
                    <w:rPr>
                      <w:sz w:val="16"/>
                    </w:rPr>
                    <w:t xml:space="preserve"> AWS framework. Also, using UNIX systems taught me how to </w:t>
                  </w:r>
                  <w:r w:rsidR="00B87FAA" w:rsidRPr="00C35806">
                    <w:rPr>
                      <w:sz w:val="16"/>
                    </w:rPr>
                    <w:t xml:space="preserve">properly </w:t>
                  </w:r>
                  <w:r w:rsidR="00DE116A" w:rsidRPr="00C35806">
                    <w:rPr>
                      <w:sz w:val="16"/>
                    </w:rPr>
                    <w:t>use the Bash shell.</w:t>
                  </w:r>
                </w:p>
                <w:p w14:paraId="72CC8A91" w14:textId="6EA5FC72" w:rsidR="002979E9" w:rsidRPr="00BC1020" w:rsidRDefault="002979E9" w:rsidP="00DE116A">
                  <w:pPr>
                    <w:rPr>
                      <w:sz w:val="18"/>
                    </w:rPr>
                  </w:pPr>
                </w:p>
                <w:p w14:paraId="53040EB6" w14:textId="70D29075" w:rsidR="002979E9" w:rsidRPr="00C35806" w:rsidRDefault="00BB7B08" w:rsidP="002979E9">
                  <w:pPr>
                    <w:jc w:val="left"/>
                    <w:rPr>
                      <w:rStyle w:val="Heading6Char"/>
                      <w:color w:val="37B6AE" w:themeColor="accent1"/>
                    </w:rPr>
                  </w:pPr>
                  <w:r w:rsidRPr="00BC1020">
                    <w:rPr>
                      <w:rStyle w:val="Heading6Char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72576" behindDoc="1" locked="0" layoutInCell="1" allowOverlap="1" wp14:anchorId="69E516CA" wp14:editId="01C18A67">
                        <wp:simplePos x="0" y="0"/>
                        <wp:positionH relativeFrom="column">
                          <wp:posOffset>988695</wp:posOffset>
                        </wp:positionH>
                        <wp:positionV relativeFrom="paragraph">
                          <wp:posOffset>144145</wp:posOffset>
                        </wp:positionV>
                        <wp:extent cx="836295" cy="164465"/>
                        <wp:effectExtent l="0" t="0" r="1905" b="0"/>
                        <wp:wrapNone/>
                        <wp:docPr id="9" name="Picture 9" descr="4star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4star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29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979E9" w:rsidRPr="00C35806">
                    <w:rPr>
                      <w:rStyle w:val="Heading6Char"/>
                      <w:color w:val="37B6AE" w:themeColor="accent1"/>
                    </w:rPr>
                    <w:t>SQL</w:t>
                  </w:r>
                </w:p>
                <w:p w14:paraId="6F30FFC9" w14:textId="5DB53FB2" w:rsidR="00DE116A" w:rsidRPr="00C35806" w:rsidRDefault="002979E9" w:rsidP="002979E9">
                  <w:pPr>
                    <w:jc w:val="left"/>
                    <w:rPr>
                      <w:color w:val="37B6AE" w:themeColor="accent1"/>
                    </w:rPr>
                  </w:pPr>
                  <w:r w:rsidRPr="00C35806">
                    <w:rPr>
                      <w:color w:val="37B6AE" w:themeColor="accent1"/>
                    </w:rPr>
                    <w:t xml:space="preserve"> </w:t>
                  </w:r>
                  <w:r w:rsidRPr="00C35806">
                    <w:rPr>
                      <w:rStyle w:val="Heading6Char"/>
                      <w:color w:val="37B6AE" w:themeColor="accent1"/>
                    </w:rPr>
                    <w:t>INTEGRATION</w:t>
                  </w:r>
                  <w:r w:rsidRPr="00C35806">
                    <w:rPr>
                      <w:color w:val="37B6AE" w:themeColor="accent1"/>
                    </w:rPr>
                    <w:t xml:space="preserve"> </w:t>
                  </w:r>
                </w:p>
                <w:p w14:paraId="16800B39" w14:textId="0AA342FE" w:rsidR="00DE116A" w:rsidRDefault="002979E9" w:rsidP="00F45AE4">
                  <w:r w:rsidRPr="00C35806">
                    <w:rPr>
                      <w:sz w:val="16"/>
                    </w:rPr>
                    <w:t>During my internship and second year of university I studied how databases should be managed properly gaining an advanced knowledge in the domain. Also, I l</w:t>
                  </w:r>
                  <w:r w:rsidR="00F45AE4" w:rsidRPr="00C35806">
                    <w:rPr>
                      <w:sz w:val="16"/>
                    </w:rPr>
                    <w:t>earned SQL properly and now</w:t>
                  </w:r>
                  <w:r w:rsidRPr="00C35806">
                    <w:rPr>
                      <w:sz w:val="16"/>
                    </w:rPr>
                    <w:t xml:space="preserve"> I am preparing for </w:t>
                  </w:r>
                  <w:r w:rsidR="00F45AE4" w:rsidRPr="00C35806">
                    <w:rPr>
                      <w:sz w:val="16"/>
                    </w:rPr>
                    <w:t xml:space="preserve">Oracle’s </w:t>
                  </w:r>
                  <w:r w:rsidR="00F45AE4" w:rsidRPr="00C35806">
                    <w:rPr>
                      <w:sz w:val="16"/>
                      <w:szCs w:val="16"/>
                    </w:rPr>
                    <w:t>DBA exam which I will probably take during the summer of this year.</w:t>
                  </w:r>
                </w:p>
              </w:tc>
            </w:tr>
          </w:tbl>
          <w:p w14:paraId="00A425E1" w14:textId="77777777" w:rsidR="0002736F" w:rsidRDefault="0002736F" w:rsidP="0002736F"/>
          <w:p w14:paraId="344DDFE3" w14:textId="77777777" w:rsidR="00C84B58" w:rsidRDefault="00C84B58" w:rsidP="0002736F"/>
          <w:p w14:paraId="2A92D551" w14:textId="77777777" w:rsidR="00C84B58" w:rsidRDefault="00C84B58" w:rsidP="0002736F"/>
          <w:p w14:paraId="5E0E5F33" w14:textId="62F9D2E9" w:rsidR="0002736F" w:rsidRPr="00F45AE4" w:rsidRDefault="00BC1020" w:rsidP="00C35806">
            <w:pPr>
              <w:pStyle w:val="Heading6"/>
              <w:jc w:val="left"/>
              <w:rPr>
                <w:color w:val="37B6AE" w:themeColor="accent1"/>
              </w:rPr>
            </w:pPr>
            <w:r w:rsidRPr="00F45AE4">
              <w:rPr>
                <w:noProof/>
                <w:color w:val="37B6AE" w:themeColor="accent1"/>
                <w:sz w:val="24"/>
                <w:szCs w:val="24"/>
                <w:lang w:val="en-GB" w:eastAsia="en-GB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2396403" wp14:editId="251D2244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59055</wp:posOffset>
                  </wp:positionV>
                  <wp:extent cx="720090" cy="141605"/>
                  <wp:effectExtent l="0" t="0" r="0" b="10795"/>
                  <wp:wrapSquare wrapText="bothSides"/>
                  <wp:docPr id="6" name="Picture 6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2736F" w:rsidRPr="00F45AE4">
              <w:rPr>
                <w:color w:val="37B6AE" w:themeColor="accent1"/>
              </w:rPr>
              <w:t>WEB DEVELOPER EXPERTISE</w:t>
            </w:r>
          </w:p>
          <w:p w14:paraId="686716C2" w14:textId="5C976743" w:rsidR="0002736F" w:rsidRPr="00C35806" w:rsidRDefault="0002736F" w:rsidP="0002736F">
            <w:pPr>
              <w:rPr>
                <w:sz w:val="16"/>
              </w:rPr>
            </w:pPr>
            <w:r w:rsidRPr="00C35806">
              <w:rPr>
                <w:sz w:val="16"/>
              </w:rPr>
              <w:t xml:space="preserve">Full stack development experience gained through numerous projects that required me to understand and learn HTML and CSS for the front-end and </w:t>
            </w:r>
            <w:r w:rsidR="007C1C79" w:rsidRPr="00C35806">
              <w:rPr>
                <w:sz w:val="16"/>
              </w:rPr>
              <w:t>JavaScript</w:t>
            </w:r>
            <w:r w:rsidRPr="00C35806">
              <w:rPr>
                <w:sz w:val="16"/>
              </w:rPr>
              <w:t xml:space="preserve"> for the back-end.</w:t>
            </w:r>
          </w:p>
          <w:p w14:paraId="55E0EFEF" w14:textId="77777777" w:rsidR="00BC1020" w:rsidRPr="0002736F" w:rsidRDefault="00BC1020" w:rsidP="00BC1020">
            <w:pPr>
              <w:jc w:val="both"/>
            </w:pPr>
            <w:r>
              <w:rPr>
                <w:rFonts w:asciiTheme="majorHAnsi" w:eastAsiaTheme="majorEastAsia" w:hAnsiTheme="majorHAnsi" w:cstheme="majorBidi"/>
                <w:caps/>
              </w:rPr>
              <w:t xml:space="preserve"> </w:t>
            </w:r>
          </w:p>
          <w:p w14:paraId="31618D66" w14:textId="59334A43" w:rsidR="00BC1020" w:rsidRPr="00F45AE4" w:rsidRDefault="00BB7B08" w:rsidP="00C35806">
            <w:pPr>
              <w:pStyle w:val="Heading6"/>
              <w:jc w:val="left"/>
              <w:rPr>
                <w:color w:val="37B6AE" w:themeColor="accent1"/>
              </w:rPr>
            </w:pPr>
            <w:r>
              <w:rPr>
                <w:color w:val="37B6AE" w:themeColor="accent1"/>
              </w:rPr>
              <w:t>PR</w:t>
            </w:r>
            <w:bookmarkStart w:id="0" w:name="_GoBack"/>
            <w:bookmarkEnd w:id="0"/>
            <w:r w:rsidR="00BC1020" w:rsidRPr="00F45AE4">
              <w:rPr>
                <w:color w:val="37B6AE" w:themeColor="accent1"/>
              </w:rPr>
              <w:t xml:space="preserve">OGRAMMING EXPERTISE </w:t>
            </w:r>
          </w:p>
          <w:p w14:paraId="29A41FF6" w14:textId="77777777" w:rsidR="00BB7B08" w:rsidRDefault="00BB7B08" w:rsidP="00CE747E">
            <w:pPr>
              <w:jc w:val="left"/>
              <w:rPr>
                <w:sz w:val="16"/>
              </w:rPr>
            </w:pPr>
          </w:p>
          <w:p w14:paraId="353B1BE2" w14:textId="0B612A65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Python </w:t>
            </w:r>
          </w:p>
          <w:p w14:paraId="37A97C9A" w14:textId="0A9D87B5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>C++</w:t>
            </w:r>
          </w:p>
          <w:p w14:paraId="23695830" w14:textId="245D37EC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>C#</w:t>
            </w:r>
          </w:p>
          <w:p w14:paraId="22F53767" w14:textId="77777777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Ruby </w:t>
            </w:r>
          </w:p>
          <w:p w14:paraId="2A56C0AC" w14:textId="0933F4FD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>JavaScript</w:t>
            </w:r>
          </w:p>
          <w:p w14:paraId="2BBC18C3" w14:textId="5196E882" w:rsidR="00BB7B08" w:rsidRDefault="00BB7B08" w:rsidP="00CE747E">
            <w:pPr>
              <w:jc w:val="left"/>
              <w:rPr>
                <w:sz w:val="16"/>
              </w:rPr>
            </w:pPr>
            <w:r>
              <w:rPr>
                <w:sz w:val="16"/>
              </w:rPr>
              <w:t>Java</w:t>
            </w:r>
          </w:p>
          <w:p w14:paraId="54BC165D" w14:textId="77777777" w:rsidR="00CE747E" w:rsidRDefault="00CE747E" w:rsidP="00CE747E">
            <w:pPr>
              <w:jc w:val="left"/>
              <w:rPr>
                <w:sz w:val="18"/>
              </w:rPr>
            </w:pPr>
          </w:p>
          <w:p w14:paraId="36F94A81" w14:textId="77777777" w:rsidR="00BC1020" w:rsidRDefault="00BC1020" w:rsidP="00A11FC4">
            <w:pPr>
              <w:pStyle w:val="Heading2"/>
            </w:pPr>
            <w:r>
              <w:t>Linguistic Skills</w:t>
            </w:r>
          </w:p>
          <w:p w14:paraId="14ABF7FB" w14:textId="77777777" w:rsidR="00A11FC4" w:rsidRDefault="00A11FC4" w:rsidP="00A11FC4">
            <w:pPr>
              <w:pStyle w:val="Heading2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E80C5A" wp14:editId="3F2EC4AB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240665</wp:posOffset>
                      </wp:positionV>
                      <wp:extent cx="221615" cy="0"/>
                      <wp:effectExtent l="0" t="0" r="32385" b="25400"/>
                      <wp:wrapTopAndBottom/>
                      <wp:docPr id="26" name="Straight Connector 26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1498C" id="Straight_x0020_Connector_x0020_26" o:spid="_x0000_s1026" alt="Line graphic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pt,18.95pt" to="80.75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" strokecolor="#37b6ae [3204]" strokeweight="1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245505BE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Romanian</w:t>
            </w:r>
            <w:r w:rsidR="00A11FC4">
              <w:rPr>
                <w:sz w:val="16"/>
              </w:rPr>
              <w:t xml:space="preserve">                   </w:t>
            </w:r>
            <w:r w:rsidR="00A11FC4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114300" distR="114300" wp14:anchorId="003BA439" wp14:editId="0B17D8DB">
                  <wp:extent cx="760730" cy="149860"/>
                  <wp:effectExtent l="0" t="0" r="1270" b="8890"/>
                  <wp:docPr id="8" name="Picture 8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A0E48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US And UK english</w:t>
            </w:r>
            <w:r w:rsidR="00A11FC4">
              <w:rPr>
                <w:sz w:val="16"/>
              </w:rPr>
              <w:t xml:space="preserve">    </w:t>
            </w:r>
            <w:r w:rsidR="00A11FC4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114300" distR="114300" wp14:anchorId="2CE6FB3D" wp14:editId="3441256C">
                  <wp:extent cx="760730" cy="149860"/>
                  <wp:effectExtent l="0" t="0" r="1270" b="8890"/>
                  <wp:docPr id="25" name="Picture 25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2CC35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 xml:space="preserve">French </w:t>
            </w:r>
            <w:r w:rsidR="00A11FC4">
              <w:rPr>
                <w:sz w:val="16"/>
              </w:rPr>
              <w:t xml:space="preserve">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42457BC2" wp14:editId="7EA9A9A9">
                  <wp:extent cx="790575" cy="155575"/>
                  <wp:effectExtent l="0" t="0" r="0" b="0"/>
                  <wp:docPr id="10" name="Picture 10" descr="3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3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0BE09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German</w:t>
            </w:r>
            <w:r w:rsidR="00A11FC4">
              <w:rPr>
                <w:sz w:val="16"/>
              </w:rPr>
              <w:t xml:space="preserve">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4DDEBB5E" wp14:editId="74C6F277">
                  <wp:extent cx="790575" cy="155575"/>
                  <wp:effectExtent l="0" t="0" r="0" b="0"/>
                  <wp:docPr id="24" name="Picture 24" descr="3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3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71C44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Spanish</w:t>
            </w:r>
            <w:r w:rsidR="00A11FC4">
              <w:rPr>
                <w:sz w:val="16"/>
              </w:rPr>
              <w:t xml:space="preserve"> 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114300" distR="114300" wp14:anchorId="0F50BFF6" wp14:editId="27E0F63E">
                  <wp:extent cx="770853" cy="145358"/>
                  <wp:effectExtent l="0" t="0" r="0" b="7620"/>
                  <wp:docPr id="11" name="Picture 11" descr="2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2star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919" cy="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DB75" w14:textId="0688CBF5" w:rsidR="00A11FC4" w:rsidRPr="00A11FC4" w:rsidRDefault="00A11FC4" w:rsidP="00932FEF">
            <w:pPr>
              <w:pStyle w:val="Heading2"/>
              <w:jc w:val="both"/>
            </w:pPr>
          </w:p>
          <w:p w14:paraId="5E27D731" w14:textId="77777777" w:rsidR="00BC1020" w:rsidRDefault="00A11FC4" w:rsidP="00A11FC4">
            <w:pPr>
              <w:pStyle w:val="Heading6"/>
            </w:pPr>
            <w:r>
              <w:t xml:space="preserve"> </w:t>
            </w:r>
          </w:p>
          <w:p w14:paraId="39775BC7" w14:textId="77777777" w:rsidR="00A11FC4" w:rsidRPr="00A11FC4" w:rsidRDefault="00A11FC4" w:rsidP="00A11FC4"/>
          <w:p w14:paraId="3308A721" w14:textId="77777777" w:rsidR="00BC1020" w:rsidRPr="00BC1020" w:rsidRDefault="00BC1020" w:rsidP="00BC1020">
            <w:pPr>
              <w:rPr>
                <w:sz w:val="18"/>
              </w:rPr>
            </w:pPr>
          </w:p>
          <w:p w14:paraId="6E005B8D" w14:textId="77777777" w:rsidR="00BC1020" w:rsidRDefault="00BC1020" w:rsidP="00BC1020">
            <w:pPr>
              <w:jc w:val="both"/>
            </w:pPr>
          </w:p>
          <w:p w14:paraId="1EC523C4" w14:textId="77777777" w:rsidR="00BC1020" w:rsidRPr="0002736F" w:rsidRDefault="00BC1020" w:rsidP="00BC1020">
            <w:pPr>
              <w:jc w:val="both"/>
            </w:pPr>
          </w:p>
        </w:tc>
        <w:tc>
          <w:tcPr>
            <w:tcW w:w="723" w:type="dxa"/>
          </w:tcPr>
          <w:p w14:paraId="0BF9CD4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1258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93"/>
              <w:gridCol w:w="6293"/>
            </w:tblGrid>
            <w:tr w:rsidR="00C5391D" w14:paraId="22AED1A9" w14:textId="77777777" w:rsidTr="00C5391D">
              <w:trPr>
                <w:gridAfter w:val="1"/>
                <w:wAfter w:w="6293" w:type="dxa"/>
                <w:trHeight w:val="4752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44E3AE" w14:textId="77777777" w:rsidR="008F6337" w:rsidRPr="005152F2" w:rsidRDefault="00BE70DE" w:rsidP="002878CC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DEA86C45B2DFC4A99BEBDAA964955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32DF373E" w14:textId="77777777" w:rsidR="008F6337" w:rsidRPr="0043426C" w:rsidRDefault="0015084E" w:rsidP="002878CC">
                  <w:pPr>
                    <w:pStyle w:val="Heading4"/>
                    <w:jc w:val="left"/>
                  </w:pPr>
                  <w:r>
                    <w:t xml:space="preserve">SELF EMPLOYED </w:t>
                  </w:r>
                </w:p>
                <w:p w14:paraId="385725BB" w14:textId="77777777" w:rsidR="008F6337" w:rsidRPr="005152F2" w:rsidRDefault="0015084E" w:rsidP="002878CC">
                  <w:pPr>
                    <w:pStyle w:val="Heading5"/>
                    <w:jc w:val="left"/>
                  </w:pPr>
                  <w:r>
                    <w:t>2013-PRESENT</w:t>
                  </w:r>
                </w:p>
                <w:p w14:paraId="024F5978" w14:textId="77777777" w:rsidR="008F6337" w:rsidRDefault="0015084E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Software Development, Administration and Web Development for small local businesses and acquaintances who require my technical expertise in any of the categories previously mentioned.</w:t>
                  </w:r>
                </w:p>
                <w:p w14:paraId="3927FE9A" w14:textId="77777777" w:rsidR="007B2F5C" w:rsidRPr="0043426C" w:rsidRDefault="0015084E" w:rsidP="002878CC">
                  <w:pPr>
                    <w:pStyle w:val="Heading4"/>
                    <w:jc w:val="left"/>
                  </w:pPr>
                  <w:r>
                    <w:t>Junior database administrator – logika It solutions</w:t>
                  </w:r>
                </w:p>
                <w:p w14:paraId="4E5F21A7" w14:textId="77777777" w:rsidR="007B2F5C" w:rsidRPr="005152F2" w:rsidRDefault="0015084E" w:rsidP="002878CC">
                  <w:pPr>
                    <w:pStyle w:val="Heading5"/>
                    <w:jc w:val="left"/>
                  </w:pPr>
                  <w:r>
                    <w:t>June 2016- August 2016</w:t>
                  </w:r>
                </w:p>
                <w:p w14:paraId="7CA8F971" w14:textId="0EF4E727" w:rsidR="0015084E" w:rsidRDefault="0015084E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My s</w:t>
                  </w:r>
                  <w:r w:rsidR="00C74EE8">
                    <w:rPr>
                      <w:color w:val="000000"/>
                      <w:sz w:val="15"/>
                      <w:szCs w:val="16"/>
                    </w:rPr>
                    <w:t>ummer internship for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 2016.Administrated Oracle 11c and 12g databases of our clients.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Got a really good expertise in MySQL and Oracle Databases </w:t>
                  </w:r>
                  <w:r w:rsidR="00C17E8A">
                    <w:rPr>
                      <w:color w:val="000000"/>
                      <w:sz w:val="15"/>
                      <w:szCs w:val="16"/>
                    </w:rPr>
                    <w:t>management. Also, worked with Java and Shell scripting to automate maintenance</w:t>
                  </w:r>
                  <w:r w:rsidR="00C74EE8">
                    <w:rPr>
                      <w:color w:val="000000"/>
                      <w:sz w:val="15"/>
                      <w:szCs w:val="16"/>
                    </w:rPr>
                    <w:t xml:space="preserve"> processes and activities</w:t>
                  </w:r>
                  <w:r w:rsidR="00C17E8A">
                    <w:rPr>
                      <w:color w:val="000000"/>
                      <w:sz w:val="15"/>
                      <w:szCs w:val="16"/>
                    </w:rPr>
                    <w:t>.</w:t>
                  </w:r>
                </w:p>
                <w:p w14:paraId="797671E3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Software developer – the birmingham Business information portal</w:t>
                  </w:r>
                </w:p>
                <w:p w14:paraId="4FFC0BD2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September 2015- November 2016</w:t>
                  </w:r>
                </w:p>
                <w:p w14:paraId="135E68F5" w14:textId="3E6857F1" w:rsidR="0015084E" w:rsidRDefault="007A3F17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Part-time job as a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Hardware and Software Developer. Around December I became Junior programmer with Arduino hardware and Software. </w:t>
                  </w:r>
                  <w:r w:rsidR="00DF5EDC">
                    <w:rPr>
                      <w:color w:val="000000"/>
                      <w:sz w:val="15"/>
                      <w:szCs w:val="16"/>
                    </w:rPr>
                    <w:t>Also,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worked on Estimote iBeacons integration.</w:t>
                  </w:r>
                </w:p>
                <w:p w14:paraId="27ED4789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Student ambassador – birmingham city university</w:t>
                  </w:r>
                </w:p>
                <w:p w14:paraId="54DE2604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October 2015- PRESENT</w:t>
                  </w:r>
                </w:p>
                <w:p w14:paraId="696539B9" w14:textId="1E5B72EC" w:rsidR="0015084E" w:rsidRDefault="00A038D9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 xml:space="preserve">Working with the Students Union on Open days and Cooperate events. Usually working as a “Meet and Greet” person, walking students around campus and describing them </w:t>
                  </w:r>
                  <w:r w:rsidR="00A83471">
                    <w:rPr>
                      <w:color w:val="000000"/>
                      <w:sz w:val="15"/>
                      <w:szCs w:val="16"/>
                    </w:rPr>
                    <w:t>what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 university life is.</w:t>
                  </w:r>
                </w:p>
                <w:p w14:paraId="6B6458FA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Marketing – Dianna estetique</w:t>
                  </w:r>
                </w:p>
                <w:p w14:paraId="03B668CF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March 2014-PRESENT (remotely)</w:t>
                  </w:r>
                </w:p>
                <w:p w14:paraId="07DF7597" w14:textId="77777777" w:rsidR="0015084E" w:rsidRPr="00A038D9" w:rsidRDefault="00A038D9" w:rsidP="002878CC">
                  <w:pPr>
                    <w:pStyle w:val="Subtitle"/>
                    <w:spacing w:after="0"/>
                    <w:jc w:val="left"/>
                    <w:rPr>
                      <w:color w:val="000000"/>
                      <w:sz w:val="15"/>
                      <w:szCs w:val="16"/>
                    </w:rPr>
                  </w:pPr>
                  <w:r>
                    <w:rPr>
                      <w:color w:val="000000"/>
                      <w:sz w:val="15"/>
                      <w:szCs w:val="16"/>
                    </w:rPr>
                    <w:t>Created the online presence for this beauty salon. Managed their Facebook Page and designed their website while also promoting in closed circles.</w:t>
                  </w:r>
                </w:p>
              </w:tc>
            </w:tr>
            <w:tr w:rsidR="00C5391D" w14:paraId="1C5E1731" w14:textId="77777777" w:rsidTr="00C5391D">
              <w:trPr>
                <w:gridAfter w:val="1"/>
                <w:wAfter w:w="6293" w:type="dxa"/>
                <w:trHeight w:val="1314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C8A88F8" w14:textId="50BB1650" w:rsidR="0015084E" w:rsidRPr="005152F2" w:rsidRDefault="00BE70DE" w:rsidP="00AF2E66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C09DDAFFDE0F94CB943E2BB9EC0C4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5084E" w:rsidRPr="005152F2">
                        <w:t>Education</w:t>
                      </w:r>
                    </w:sdtContent>
                  </w:sdt>
                </w:p>
                <w:p w14:paraId="49B57453" w14:textId="68D8D6C3" w:rsidR="00DE116A" w:rsidRDefault="00CE747E" w:rsidP="002878CC">
                  <w:pPr>
                    <w:pStyle w:val="Heading3"/>
                    <w:jc w:val="left"/>
                    <w:rPr>
                      <w:rStyle w:val="Strong"/>
                      <w:szCs w:val="20"/>
                    </w:rPr>
                  </w:pPr>
                  <w:r>
                    <w:rPr>
                      <w:rStyle w:val="Strong"/>
                      <w:szCs w:val="20"/>
                    </w:rPr>
                    <w:t>BSc</w:t>
                  </w:r>
                  <w:r w:rsidR="00A038D9">
                    <w:rPr>
                      <w:rStyle w:val="Strong"/>
                      <w:szCs w:val="20"/>
                    </w:rPr>
                    <w:t xml:space="preserve"> in Computer Science - Birmingham City </w:t>
                  </w:r>
                  <w:r w:rsidR="00DE116A">
                    <w:rPr>
                      <w:rStyle w:val="Strong"/>
                      <w:szCs w:val="20"/>
                    </w:rPr>
                    <w:t>UNIVERSITY,</w:t>
                  </w:r>
                </w:p>
                <w:p w14:paraId="0B073C7D" w14:textId="282A2C4B" w:rsidR="0053324B" w:rsidRPr="0053324B" w:rsidRDefault="00E753AB" w:rsidP="00455AD0">
                  <w:pPr>
                    <w:pStyle w:val="Subtitle"/>
                    <w:jc w:val="left"/>
                    <w:rPr>
                      <w:b/>
                      <w:bCs/>
                      <w:i/>
                      <w:iCs/>
                      <w:color w:val="000000"/>
                      <w:sz w:val="13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noProof/>
                      <w:color w:val="000000"/>
                      <w:sz w:val="13"/>
                      <w:szCs w:val="16"/>
                      <w:lang w:val="en-GB" w:eastAsia="en-GB"/>
                    </w:rPr>
                    <w:drawing>
                      <wp:anchor distT="0" distB="0" distL="114300" distR="114300" simplePos="0" relativeHeight="251673600" behindDoc="0" locked="0" layoutInCell="1" allowOverlap="1" wp14:anchorId="0E4DF4D3" wp14:editId="19A83101">
                        <wp:simplePos x="0" y="0"/>
                        <wp:positionH relativeFrom="column">
                          <wp:posOffset>2012950</wp:posOffset>
                        </wp:positionH>
                        <wp:positionV relativeFrom="paragraph">
                          <wp:posOffset>31115</wp:posOffset>
                        </wp:positionV>
                        <wp:extent cx="183515" cy="183515"/>
                        <wp:effectExtent l="0" t="0" r="0" b="0"/>
                        <wp:wrapSquare wrapText="bothSides"/>
                        <wp:docPr id="14" name="Picture 14" descr="../../../Downloads/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../../../Downloads/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3324B">
                    <w:rPr>
                      <w:rStyle w:val="Strong"/>
                      <w:noProof/>
                      <w:szCs w:val="20"/>
                      <w:lang w:val="en-GB" w:eastAsia="en-GB"/>
                    </w:rPr>
                    <w:drawing>
                      <wp:inline distT="0" distB="0" distL="0" distR="0" wp14:anchorId="6D65960C" wp14:editId="3307536F">
                        <wp:extent cx="182880" cy="182880"/>
                        <wp:effectExtent l="0" t="0" r="0" b="0"/>
                        <wp:docPr id="4" name="Picture 4" descr="../../../Downloads/calend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../../../Downloads/calend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3324B">
                    <w:rPr>
                      <w:b/>
                      <w:bCs/>
                      <w:i/>
                      <w:iCs/>
                      <w:color w:val="000000"/>
                      <w:sz w:val="13"/>
                      <w:szCs w:val="16"/>
                    </w:rPr>
                    <w:t xml:space="preserve">   </w:t>
                  </w:r>
                  <w:r w:rsidR="0053324B" w:rsidRPr="0053324B">
                    <w:rPr>
                      <w:b/>
                      <w:bCs/>
                      <w:i/>
                      <w:iCs/>
                      <w:color w:val="000000"/>
                      <w:sz w:val="13"/>
                      <w:szCs w:val="16"/>
                    </w:rPr>
                    <w:t xml:space="preserve">September 2015 – June 2019 </w:t>
                  </w:r>
                  <w:r w:rsidR="0053324B">
                    <w:rPr>
                      <w:b/>
                      <w:bCs/>
                      <w:i/>
                      <w:iCs/>
                      <w:color w:val="000000"/>
                      <w:sz w:val="13"/>
                      <w:szCs w:val="16"/>
                    </w:rPr>
                    <w:t xml:space="preserve">        Birmingham, United Kingdom </w:t>
                  </w:r>
                </w:p>
                <w:p w14:paraId="3D560324" w14:textId="2FA841EE" w:rsidR="00CE747E" w:rsidRDefault="00A038D9" w:rsidP="00455AD0">
                  <w:pPr>
                    <w:pStyle w:val="Subtitle"/>
                    <w:jc w:val="left"/>
                    <w:rPr>
                      <w:b/>
                      <w:bCs/>
                      <w:color w:val="000000"/>
                      <w:sz w:val="15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Year I - </w:t>
                  </w:r>
                  <w:r w:rsidR="00DE116A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grade: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 </w:t>
                  </w:r>
                  <w:r w:rsidR="00AD50AF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First</w:t>
                  </w:r>
                </w:p>
                <w:p w14:paraId="76C87D2F" w14:textId="77777777" w:rsidR="00AF08C7" w:rsidRDefault="00AF08C7" w:rsidP="00455AD0">
                  <w:pPr>
                    <w:pStyle w:val="Subtitle"/>
                    <w:jc w:val="left"/>
                    <w:rPr>
                      <w:b/>
                      <w:bCs/>
                      <w:color w:val="000000"/>
                      <w:sz w:val="15"/>
                      <w:szCs w:val="16"/>
                    </w:rPr>
                  </w:pPr>
                </w:p>
                <w:p w14:paraId="2804691F" w14:textId="27C348E2" w:rsidR="00455AD0" w:rsidRPr="00455AD0" w:rsidRDefault="00455AD0" w:rsidP="00455AD0">
                  <w:pPr>
                    <w:pStyle w:val="Subtitle"/>
                    <w:jc w:val="left"/>
                    <w:rPr>
                      <w:rFonts w:ascii="Times New Roman" w:eastAsia="SimSun" w:hAnsi="Times New Roman"/>
                      <w:b/>
                      <w:iCs/>
                      <w:color w:val="000000"/>
                      <w:sz w:val="15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15"/>
                      <w:szCs w:val="16"/>
                    </w:rPr>
                    <w:lastRenderedPageBreak/>
                    <w:t xml:space="preserve"> Projects: </w:t>
                  </w:r>
                </w:p>
                <w:p w14:paraId="0AD746ED" w14:textId="096ECD27" w:rsidR="00455AD0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 w:val="15"/>
                    </w:rPr>
                  </w:pPr>
                  <w:r w:rsidRPr="00455AD0">
                    <w:rPr>
                      <w:sz w:val="15"/>
                    </w:rPr>
                    <w:t>Software Engineering: Python Framework and Games development</w:t>
                  </w:r>
                </w:p>
                <w:p w14:paraId="7AC11A25" w14:textId="25DB0CD2" w:rsidR="00455AD0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 w:val="15"/>
                    </w:rPr>
                  </w:pPr>
                  <w:r w:rsidRPr="00455AD0">
                    <w:rPr>
                      <w:sz w:val="15"/>
                    </w:rPr>
                    <w:t>Networking Essentials: Full working design of a Cisco network.</w:t>
                  </w:r>
                </w:p>
                <w:p w14:paraId="1E6B25FB" w14:textId="38C88A9E" w:rsidR="00A038D9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 w:rsidRPr="00455AD0">
                    <w:rPr>
                      <w:sz w:val="15"/>
                    </w:rPr>
                    <w:t>Web Development: HTML, CSS and JS deployment of a fully working website and ASP.NET integration.</w:t>
                  </w:r>
                </w:p>
                <w:p w14:paraId="568784F4" w14:textId="77777777" w:rsidR="00455AD0" w:rsidRPr="00455AD0" w:rsidRDefault="00455AD0" w:rsidP="00455AD0"/>
                <w:p w14:paraId="402E713D" w14:textId="1057A55E" w:rsidR="00455AD0" w:rsidRDefault="00A038D9" w:rsidP="002878CC">
                  <w:pPr>
                    <w:jc w:val="left"/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Year II - expected </w:t>
                  </w:r>
                  <w:r w:rsidR="00DE116A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grade: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 </w:t>
                  </w:r>
                  <w:r w:rsidR="00AD50AF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First: </w:t>
                  </w:r>
                  <w:r w:rsidR="00455AD0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Projects: </w:t>
                  </w:r>
                </w:p>
                <w:p w14:paraId="0F9CCF26" w14:textId="030E7161" w:rsidR="0015084E" w:rsidRPr="00D309DD" w:rsidRDefault="00D309DD" w:rsidP="00D309DD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5"/>
                      <w:szCs w:val="16"/>
                    </w:rPr>
                  </w:pPr>
                  <w:r w:rsidRPr="00D309DD">
                    <w:rPr>
                      <w:bCs/>
                      <w:i/>
                      <w:iCs/>
                      <w:color w:val="000000"/>
                      <w:sz w:val="15"/>
                      <w:szCs w:val="16"/>
                    </w:rPr>
                    <w:t>Functional Programming: Review of the Functional Paradigm in Financial Analysis and Data Science</w:t>
                  </w:r>
                </w:p>
                <w:p w14:paraId="5C205AF2" w14:textId="0E78D4ED" w:rsidR="00D309DD" w:rsidRPr="00D309DD" w:rsidRDefault="00D309DD" w:rsidP="00D309DD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5"/>
                      <w:szCs w:val="16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5"/>
                      <w:szCs w:val="16"/>
                    </w:rPr>
                    <w:t>Database Administration: APEX integration over an Oracle Environment.</w:t>
                  </w:r>
                </w:p>
                <w:p w14:paraId="7F142342" w14:textId="65EDA777" w:rsidR="00AD50AF" w:rsidRDefault="00AD50AF" w:rsidP="00AD50A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t xml:space="preserve">        </w:t>
                  </w:r>
                  <w:r w:rsidRPr="00AD50AF">
                    <w:rPr>
                      <w:b/>
                      <w:sz w:val="15"/>
                      <w:szCs w:val="15"/>
                    </w:rPr>
                    <w:t>second semester:</w:t>
                  </w:r>
                  <w:r w:rsidRPr="00AD50AF">
                    <w:rPr>
                      <w:sz w:val="15"/>
                      <w:szCs w:val="15"/>
                    </w:rPr>
                    <w:t xml:space="preserve"> Erasmus Scholarship </w:t>
                  </w:r>
                  <w:r w:rsidR="00D309DD">
                    <w:rPr>
                      <w:sz w:val="15"/>
                      <w:szCs w:val="15"/>
                    </w:rPr>
                    <w:t xml:space="preserve">at </w:t>
                  </w:r>
                  <w:r w:rsidR="00AC46A2">
                    <w:rPr>
                      <w:sz w:val="15"/>
                      <w:szCs w:val="15"/>
                    </w:rPr>
                    <w:t xml:space="preserve">Universidad of Alcala, Alcala de Henares, Madrid, Spain </w:t>
                  </w:r>
                </w:p>
                <w:p w14:paraId="0DC3AACB" w14:textId="19911266" w:rsidR="00A038D9" w:rsidRDefault="005643DA" w:rsidP="005643DA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</w:pPr>
                  <w:r>
                    <w:rPr>
                      <w:sz w:val="15"/>
                    </w:rPr>
                    <w:t>Projects TBA</w:t>
                  </w:r>
                  <w:r w:rsidR="00373D11" w:rsidRPr="005643DA">
                    <w:rPr>
                      <w:sz w:val="15"/>
                    </w:rPr>
                    <w:t xml:space="preserve"> soon.</w:t>
                  </w:r>
                </w:p>
                <w:p w14:paraId="777C7065" w14:textId="77777777" w:rsidR="00C84B58" w:rsidRDefault="00C84B58" w:rsidP="002878CC">
                  <w:pPr>
                    <w:jc w:val="left"/>
                  </w:pPr>
                </w:p>
                <w:p w14:paraId="7BF0D716" w14:textId="77777777" w:rsidR="00DE116A" w:rsidRPr="00DE116A" w:rsidRDefault="00DE116A" w:rsidP="002878CC">
                  <w:pPr>
                    <w:spacing w:after="0"/>
                    <w:jc w:val="left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A LEVELS HIGH-SCHOOL – CNL ZINCA GOLESCU PITESTI</w:t>
                  </w:r>
                </w:p>
                <w:p w14:paraId="617865B2" w14:textId="77777777" w:rsidR="00DE116A" w:rsidRPr="00F45AE4" w:rsidRDefault="00DE116A" w:rsidP="002878CC">
                  <w:pPr>
                    <w:pStyle w:val="Subtitle"/>
                    <w:jc w:val="left"/>
                    <w:rPr>
                      <w:sz w:val="15"/>
                    </w:rPr>
                  </w:pPr>
                  <w:r w:rsidRPr="00F45AE4">
                    <w:rPr>
                      <w:sz w:val="15"/>
                    </w:rPr>
                    <w:t xml:space="preserve">Pitesti, Romania </w:t>
                  </w:r>
                </w:p>
                <w:p w14:paraId="62E23D7F" w14:textId="77777777" w:rsidR="00A038D9" w:rsidRPr="00A11FC4" w:rsidRDefault="00DE116A" w:rsidP="002878CC">
                  <w:pPr>
                    <w:pStyle w:val="Subtitle"/>
                    <w:spacing w:after="0"/>
                    <w:jc w:val="left"/>
                    <w:rPr>
                      <w:color w:val="000000"/>
                      <w:sz w:val="15"/>
                      <w:szCs w:val="16"/>
                    </w:rPr>
                  </w:pPr>
                  <w:r>
                    <w:rPr>
                      <w:color w:val="000000"/>
                      <w:sz w:val="15"/>
                      <w:szCs w:val="16"/>
                    </w:rPr>
                    <w:t>A level in: English, Romanian, Mathematics, Computer Science and Physics</w:t>
                  </w:r>
                </w:p>
              </w:tc>
            </w:tr>
            <w:tr w:rsidR="00C5391D" w:rsidRPr="0015084E" w14:paraId="05055462" w14:textId="77777777" w:rsidTr="00C5391D">
              <w:trPr>
                <w:trHeight w:val="2677"/>
              </w:trPr>
              <w:tc>
                <w:tcPr>
                  <w:tcW w:w="6293" w:type="dxa"/>
                </w:tcPr>
                <w:p w14:paraId="60AC7569" w14:textId="3631878D" w:rsidR="0015084E" w:rsidRPr="005152F2" w:rsidRDefault="00EB7B39" w:rsidP="002878CC">
                  <w:pPr>
                    <w:pStyle w:val="Heading2"/>
                    <w:jc w:val="left"/>
                  </w:pPr>
                  <w:r>
                    <w:rPr>
                      <w:noProof/>
                      <w:lang w:val="en-GB" w:eastAsia="en-GB"/>
                    </w:rPr>
                    <w:lastRenderedPageBreak/>
                    <w:drawing>
                      <wp:anchor distT="0" distB="0" distL="114300" distR="114300" simplePos="0" relativeHeight="251669504" behindDoc="0" locked="0" layoutInCell="1" allowOverlap="1" wp14:anchorId="24DAA824" wp14:editId="763075B6">
                        <wp:simplePos x="0" y="0"/>
                        <wp:positionH relativeFrom="column">
                          <wp:posOffset>2586990</wp:posOffset>
                        </wp:positionH>
                        <wp:positionV relativeFrom="paragraph">
                          <wp:posOffset>532130</wp:posOffset>
                        </wp:positionV>
                        <wp:extent cx="915670" cy="915670"/>
                        <wp:effectExtent l="0" t="0" r="0" b="0"/>
                        <wp:wrapSquare wrapText="bothSides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qrcode.jpe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5670" cy="915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5084E">
                    <w:t>Portfolio</w:t>
                  </w:r>
                </w:p>
                <w:p w14:paraId="53212957" w14:textId="5B3FB5E2" w:rsidR="002878CC" w:rsidRPr="0034657F" w:rsidRDefault="00A11FC4" w:rsidP="002878CC">
                  <w:pPr>
                    <w:jc w:val="left"/>
                    <w:rPr>
                      <w:sz w:val="18"/>
                    </w:rPr>
                  </w:pPr>
                  <w:r w:rsidRPr="0034657F">
                    <w:rPr>
                      <w:sz w:val="18"/>
                    </w:rPr>
                    <w:t xml:space="preserve">Full </w:t>
                  </w:r>
                  <w:r w:rsidR="002878CC" w:rsidRPr="0034657F">
                    <w:rPr>
                      <w:sz w:val="18"/>
                    </w:rPr>
                    <w:t>portfolio</w:t>
                  </w:r>
                  <w:r w:rsidRPr="0034657F">
                    <w:rPr>
                      <w:sz w:val="18"/>
                    </w:rPr>
                    <w:t xml:space="preserve"> available on the following </w:t>
                  </w:r>
                  <w:r w:rsidR="002878CC" w:rsidRPr="0034657F">
                    <w:rPr>
                      <w:sz w:val="18"/>
                    </w:rPr>
                    <w:t>website:</w:t>
                  </w:r>
                </w:p>
                <w:p w14:paraId="3A3BD389" w14:textId="38C9878B" w:rsidR="002878CC" w:rsidRDefault="002878CC" w:rsidP="006A3CF6">
                  <w:pPr>
                    <w:spacing w:after="0"/>
                    <w:jc w:val="left"/>
                  </w:pPr>
                  <w:r w:rsidRPr="0034657F">
                    <w:rPr>
                      <w:sz w:val="18"/>
                    </w:rPr>
                    <w:t>https://github.com/AndreiTuta/</w:t>
                  </w:r>
                  <w:r w:rsidR="006A3CF6" w:rsidRPr="0034657F">
                    <w:rPr>
                      <w:sz w:val="18"/>
                    </w:rPr>
                    <w:t>CV</w:t>
                  </w:r>
                  <w:r w:rsidRPr="0034657F"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6293" w:type="dxa"/>
                </w:tcPr>
                <w:p w14:paraId="242EFBF3" w14:textId="77777777" w:rsidR="0015084E" w:rsidRPr="005152F2" w:rsidRDefault="00BE70DE" w:rsidP="002878CC">
                  <w:pPr>
                    <w:pStyle w:val="Heading2"/>
                    <w:jc w:val="left"/>
                  </w:pPr>
                  <w:sdt>
                    <w:sdtPr>
                      <w:alias w:val="Volunteer Experience or Leadership:"/>
                      <w:tag w:val="Volunteer Experience or Leadership:"/>
                      <w:id w:val="260725559"/>
                      <w:placeholder>
                        <w:docPart w:val="B25738D01C03DE4387F93E8F499E3B6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5084E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-1523938455"/>
                    <w:placeholder>
                      <w:docPart w:val="BB087B8EA15572448D0A2DBACA26965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9845033" w14:textId="77777777" w:rsidR="0015084E" w:rsidRDefault="0015084E" w:rsidP="002878CC">
                      <w:pPr>
                        <w:jc w:val="left"/>
                      </w:pPr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  <w:p w14:paraId="240593D7" w14:textId="77777777" w:rsidR="0015084E" w:rsidRDefault="0015084E" w:rsidP="002878CC">
                  <w:pPr>
                    <w:jc w:val="left"/>
                  </w:pPr>
                </w:p>
              </w:tc>
            </w:tr>
            <w:tr w:rsidR="00C5391D" w:rsidRPr="0015084E" w14:paraId="73C2C560" w14:textId="77777777" w:rsidTr="00C5391D">
              <w:tc>
                <w:tcPr>
                  <w:tcW w:w="6293" w:type="dxa"/>
                </w:tcPr>
                <w:p w14:paraId="3882ECB3" w14:textId="77777777" w:rsidR="002878CC" w:rsidRDefault="002878CC" w:rsidP="002878CC">
                  <w:pPr>
                    <w:pStyle w:val="Heading2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w:t>Volunteering/Leadership</w:t>
                  </w:r>
                </w:p>
              </w:tc>
              <w:tc>
                <w:tcPr>
                  <w:tcW w:w="6293" w:type="dxa"/>
                </w:tcPr>
                <w:p w14:paraId="11BF523E" w14:textId="77777777" w:rsidR="002878CC" w:rsidRDefault="002878CC" w:rsidP="002878CC">
                  <w:pPr>
                    <w:pStyle w:val="Heading2"/>
                    <w:jc w:val="left"/>
                  </w:pPr>
                </w:p>
              </w:tc>
            </w:tr>
          </w:tbl>
          <w:p w14:paraId="2BCB1AC7" w14:textId="1FFFB9D4" w:rsidR="002878CC" w:rsidRPr="00F45AE4" w:rsidRDefault="002878CC" w:rsidP="002878CC">
            <w:pPr>
              <w:jc w:val="left"/>
              <w:rPr>
                <w:rStyle w:val="Strong"/>
                <w:rFonts w:asciiTheme="minorHAnsi" w:eastAsiaTheme="minorHAnsi" w:hAnsiTheme="minorHAnsi"/>
                <w:b w:val="0"/>
                <w:iCs w:val="0"/>
                <w:color w:val="auto"/>
                <w:szCs w:val="16"/>
              </w:rPr>
            </w:pPr>
            <w:r w:rsidRPr="002878CC">
              <w:rPr>
                <w:rStyle w:val="Strong"/>
                <w:sz w:val="21"/>
                <w:szCs w:val="28"/>
              </w:rPr>
              <w:t>Interact Club Pitesti</w:t>
            </w:r>
            <w:r>
              <w:rPr>
                <w:rStyle w:val="Strong"/>
                <w:sz w:val="21"/>
                <w:szCs w:val="28"/>
              </w:rPr>
              <w:t xml:space="preserve"> </w:t>
            </w:r>
            <w:r w:rsidRPr="002878CC">
              <w:rPr>
                <w:rStyle w:val="Strong"/>
                <w:b w:val="0"/>
                <w:sz w:val="21"/>
                <w:szCs w:val="28"/>
              </w:rPr>
              <w:t>2011-2015</w:t>
            </w:r>
            <w:r>
              <w:rPr>
                <w:rStyle w:val="Strong"/>
                <w:sz w:val="21"/>
                <w:szCs w:val="28"/>
              </w:rPr>
              <w:t xml:space="preserve"> - </w:t>
            </w:r>
            <w:r>
              <w:rPr>
                <w:sz w:val="15"/>
                <w:szCs w:val="16"/>
              </w:rPr>
              <w:t xml:space="preserve">Worked as a member and later on became an </w:t>
            </w:r>
            <w:r w:rsidR="00EC055D">
              <w:rPr>
                <w:sz w:val="15"/>
                <w:szCs w:val="16"/>
              </w:rPr>
              <w:t>Recruitment Officer</w:t>
            </w:r>
          </w:p>
          <w:p w14:paraId="29CF0C60" w14:textId="77777777" w:rsidR="0015084E" w:rsidRPr="002878CC" w:rsidRDefault="002878CC" w:rsidP="002878CC">
            <w:pPr>
              <w:pStyle w:val="Subtitle"/>
              <w:jc w:val="left"/>
              <w:rPr>
                <w:color w:val="000000"/>
                <w:sz w:val="16"/>
                <w:szCs w:val="20"/>
              </w:rPr>
            </w:pPr>
            <w:r w:rsidRPr="002878CC">
              <w:rPr>
                <w:rStyle w:val="Strong"/>
                <w:rFonts w:asciiTheme="minorHAnsi" w:hAnsiTheme="minorHAnsi"/>
                <w:sz w:val="16"/>
                <w:szCs w:val="20"/>
              </w:rPr>
              <w:t xml:space="preserve">Rotaract Club Birmingham </w:t>
            </w:r>
            <w:r>
              <w:rPr>
                <w:color w:val="000000"/>
                <w:sz w:val="16"/>
                <w:szCs w:val="20"/>
              </w:rPr>
              <w:t xml:space="preserve">2015 – present </w:t>
            </w:r>
            <w:r w:rsidRPr="002878CC">
              <w:rPr>
                <w:color w:val="000000"/>
                <w:sz w:val="16"/>
                <w:szCs w:val="20"/>
              </w:rPr>
              <w:t>First year, as a member, after 3 weeks while I was in “training” period I took the position of secretary and worked until the end of June, making notes of our meetings and events. Second year as a member, I took the position of Vice-president helping our President with duties and events.</w:t>
            </w:r>
            <w:r>
              <w:rPr>
                <w:color w:val="000000"/>
                <w:sz w:val="16"/>
                <w:szCs w:val="20"/>
              </w:rPr>
              <w:t xml:space="preserve"> </w:t>
            </w:r>
            <w:r w:rsidRPr="002878CC">
              <w:rPr>
                <w:color w:val="000000"/>
                <w:sz w:val="16"/>
                <w:szCs w:val="20"/>
              </w:rPr>
              <w:t>After, on the following meeting a Social Secretary was needed and as a technology related person, I also took this position, leading to me building the website of our club and administrating our social platforms.</w:t>
            </w:r>
          </w:p>
          <w:p w14:paraId="071A8EAD" w14:textId="69F6198D" w:rsidR="002878CC" w:rsidRPr="002878CC" w:rsidRDefault="00C84B58" w:rsidP="00EC055D">
            <w:pPr>
              <w:jc w:val="left"/>
              <w:rPr>
                <w:sz w:val="16"/>
              </w:rPr>
            </w:pPr>
            <w:r w:rsidRPr="00C84B58">
              <w:rPr>
                <w:b/>
                <w:sz w:val="16"/>
              </w:rPr>
              <w:t>HaCS Treasurer</w:t>
            </w:r>
            <w:r>
              <w:rPr>
                <w:sz w:val="16"/>
              </w:rPr>
              <w:t xml:space="preserve"> 2015-2017 – While in University, I have joined the Computers Science </w:t>
            </w:r>
            <w:r w:rsidR="00EC055D">
              <w:rPr>
                <w:sz w:val="16"/>
              </w:rPr>
              <w:t>society,</w:t>
            </w:r>
            <w:r>
              <w:rPr>
                <w:sz w:val="16"/>
              </w:rPr>
              <w:t xml:space="preserve"> and took a committee position as a Treasurer. I was mostly doing </w:t>
            </w:r>
            <w:r w:rsidR="00DF5EDC">
              <w:rPr>
                <w:sz w:val="16"/>
              </w:rPr>
              <w:t>finances,</w:t>
            </w:r>
            <w:r>
              <w:rPr>
                <w:sz w:val="16"/>
              </w:rPr>
              <w:t xml:space="preserve"> but when events were taking place, I have done the budget, sponsor paperwork and administration</w:t>
            </w:r>
            <w:r w:rsidR="00F45AE4">
              <w:rPr>
                <w:sz w:val="16"/>
              </w:rPr>
              <w:t>.</w:t>
            </w:r>
          </w:p>
        </w:tc>
      </w:tr>
    </w:tbl>
    <w:p w14:paraId="79E43400" w14:textId="6A0EB732" w:rsidR="00C84B58" w:rsidRDefault="00C84B58" w:rsidP="00F45AE4">
      <w:pPr>
        <w:pStyle w:val="NoSpacing"/>
        <w:jc w:val="both"/>
      </w:pPr>
    </w:p>
    <w:sectPr w:rsidR="00C84B58" w:rsidSect="00770745"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074" w:right="1152" w:bottom="2304" w:left="1152" w:header="1397" w:footer="576" w:gutter="0"/>
      <w:pgNumType w:fmt="low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B7ECA" w14:textId="77777777" w:rsidR="00BE70DE" w:rsidRDefault="00BE70DE" w:rsidP="003856C9">
      <w:pPr>
        <w:spacing w:after="0" w:line="240" w:lineRule="auto"/>
      </w:pPr>
      <w:r>
        <w:separator/>
      </w:r>
    </w:p>
  </w:endnote>
  <w:endnote w:type="continuationSeparator" w:id="0">
    <w:p w14:paraId="74AB61FF" w14:textId="77777777" w:rsidR="00BE70DE" w:rsidRDefault="00BE70D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A784" w14:textId="77777777" w:rsidR="00770745" w:rsidRDefault="00770745" w:rsidP="0077074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E071289" w14:textId="77777777" w:rsidR="00770745" w:rsidRDefault="00770745" w:rsidP="00770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9736D" w14:textId="77777777" w:rsidR="00770745" w:rsidRDefault="00770745">
    <w:pPr>
      <w:pStyle w:val="Footer"/>
      <w:jc w:val="center"/>
      <w:rPr>
        <w:color w:val="37B6AE" w:themeColor="accent1"/>
      </w:rPr>
    </w:pPr>
    <w:r>
      <w:rPr>
        <w:color w:val="37B6AE" w:themeColor="accent1"/>
      </w:rPr>
      <w:t xml:space="preserve">Page </w:t>
    </w:r>
    <w:r>
      <w:rPr>
        <w:color w:val="37B6AE" w:themeColor="accent1"/>
      </w:rPr>
      <w:fldChar w:fldCharType="begin"/>
    </w:r>
    <w:r>
      <w:rPr>
        <w:color w:val="37B6AE" w:themeColor="accent1"/>
      </w:rPr>
      <w:instrText xml:space="preserve"> PAGE  \* Arabic  \* MERGEFORMAT </w:instrText>
    </w:r>
    <w:r>
      <w:rPr>
        <w:color w:val="37B6AE" w:themeColor="accent1"/>
      </w:rPr>
      <w:fldChar w:fldCharType="separate"/>
    </w:r>
    <w:r w:rsidR="00BB7B08">
      <w:rPr>
        <w:noProof/>
        <w:color w:val="37B6AE" w:themeColor="accent1"/>
      </w:rPr>
      <w:t>2</w:t>
    </w:r>
    <w:r>
      <w:rPr>
        <w:color w:val="37B6AE" w:themeColor="accent1"/>
      </w:rPr>
      <w:fldChar w:fldCharType="end"/>
    </w:r>
    <w:r>
      <w:rPr>
        <w:color w:val="37B6AE" w:themeColor="accent1"/>
      </w:rPr>
      <w:t xml:space="preserve"> of </w:t>
    </w:r>
    <w:r>
      <w:rPr>
        <w:color w:val="37B6AE" w:themeColor="accent1"/>
      </w:rPr>
      <w:fldChar w:fldCharType="begin"/>
    </w:r>
    <w:r>
      <w:rPr>
        <w:color w:val="37B6AE" w:themeColor="accent1"/>
      </w:rPr>
      <w:instrText xml:space="preserve"> NUMPAGES  \* Arabic  \* MERGEFORMAT </w:instrText>
    </w:r>
    <w:r>
      <w:rPr>
        <w:color w:val="37B6AE" w:themeColor="accent1"/>
      </w:rPr>
      <w:fldChar w:fldCharType="separate"/>
    </w:r>
    <w:r w:rsidR="00BB7B08">
      <w:rPr>
        <w:noProof/>
        <w:color w:val="37B6AE" w:themeColor="accent1"/>
      </w:rPr>
      <w:t>2</w:t>
    </w:r>
    <w:r>
      <w:rPr>
        <w:color w:val="37B6AE" w:themeColor="accent1"/>
      </w:rPr>
      <w:fldChar w:fldCharType="end"/>
    </w:r>
  </w:p>
  <w:p w14:paraId="74C0AAC9" w14:textId="5993A7A2" w:rsidR="003856C9" w:rsidRDefault="003856C9" w:rsidP="00770745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C9D12" w14:textId="77777777" w:rsidR="001765FE" w:rsidRDefault="00DC79BB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40B2955" wp14:editId="5B3D72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A609E6" id="Group_x0020_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45B85" w14:textId="77777777" w:rsidR="00BE70DE" w:rsidRDefault="00BE70DE" w:rsidP="003856C9">
      <w:pPr>
        <w:spacing w:after="0" w:line="240" w:lineRule="auto"/>
      </w:pPr>
      <w:r>
        <w:separator/>
      </w:r>
    </w:p>
  </w:footnote>
  <w:footnote w:type="continuationSeparator" w:id="0">
    <w:p w14:paraId="2B306160" w14:textId="77777777" w:rsidR="00BE70DE" w:rsidRDefault="00BE70D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84402" w14:textId="77777777" w:rsidR="00DC79BB" w:rsidRDefault="00DC79BB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A34D5B1" wp14:editId="07F6D9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D452E2" id="Group_x0020_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A5743"/>
    <w:multiLevelType w:val="hybridMultilevel"/>
    <w:tmpl w:val="EB941E72"/>
    <w:lvl w:ilvl="0" w:tplc="478C4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83C6C"/>
    <w:multiLevelType w:val="hybridMultilevel"/>
    <w:tmpl w:val="69A2E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0736A"/>
    <w:multiLevelType w:val="hybridMultilevel"/>
    <w:tmpl w:val="BBE252EE"/>
    <w:lvl w:ilvl="0" w:tplc="1CF2D436">
      <w:numFmt w:val="bullet"/>
      <w:lvlText w:val="-"/>
      <w:lvlJc w:val="left"/>
      <w:pPr>
        <w:ind w:left="80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546E426A"/>
    <w:multiLevelType w:val="hybridMultilevel"/>
    <w:tmpl w:val="55423C9E"/>
    <w:lvl w:ilvl="0" w:tplc="CBA2C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D91E3"/>
    <w:multiLevelType w:val="singleLevel"/>
    <w:tmpl w:val="582D91E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4E"/>
    <w:rsid w:val="000058F3"/>
    <w:rsid w:val="0002736F"/>
    <w:rsid w:val="00052BE1"/>
    <w:rsid w:val="0007412A"/>
    <w:rsid w:val="00096337"/>
    <w:rsid w:val="0010199E"/>
    <w:rsid w:val="0015084E"/>
    <w:rsid w:val="001765FE"/>
    <w:rsid w:val="0019561F"/>
    <w:rsid w:val="001A4748"/>
    <w:rsid w:val="001B22A6"/>
    <w:rsid w:val="001B32D2"/>
    <w:rsid w:val="00207372"/>
    <w:rsid w:val="002338B0"/>
    <w:rsid w:val="002878CC"/>
    <w:rsid w:val="00293B83"/>
    <w:rsid w:val="002979E9"/>
    <w:rsid w:val="002A3621"/>
    <w:rsid w:val="002B3890"/>
    <w:rsid w:val="002B5612"/>
    <w:rsid w:val="002B7747"/>
    <w:rsid w:val="002C77B9"/>
    <w:rsid w:val="002F485A"/>
    <w:rsid w:val="003053D9"/>
    <w:rsid w:val="0034657F"/>
    <w:rsid w:val="00373D11"/>
    <w:rsid w:val="003856C9"/>
    <w:rsid w:val="00396369"/>
    <w:rsid w:val="00397FEE"/>
    <w:rsid w:val="003F4D31"/>
    <w:rsid w:val="00425654"/>
    <w:rsid w:val="0043426C"/>
    <w:rsid w:val="00441EB9"/>
    <w:rsid w:val="00455AD0"/>
    <w:rsid w:val="00463463"/>
    <w:rsid w:val="00473EF8"/>
    <w:rsid w:val="004760E5"/>
    <w:rsid w:val="00497EEC"/>
    <w:rsid w:val="004D22BB"/>
    <w:rsid w:val="005152F2"/>
    <w:rsid w:val="0053324B"/>
    <w:rsid w:val="00534E4E"/>
    <w:rsid w:val="00551D35"/>
    <w:rsid w:val="00557019"/>
    <w:rsid w:val="005643DA"/>
    <w:rsid w:val="005674AC"/>
    <w:rsid w:val="005A1E51"/>
    <w:rsid w:val="005A728A"/>
    <w:rsid w:val="005A7E57"/>
    <w:rsid w:val="00616FF4"/>
    <w:rsid w:val="00672C84"/>
    <w:rsid w:val="006A3CE7"/>
    <w:rsid w:val="006A3CF6"/>
    <w:rsid w:val="00743379"/>
    <w:rsid w:val="00752D33"/>
    <w:rsid w:val="00770745"/>
    <w:rsid w:val="007803B7"/>
    <w:rsid w:val="007A3F17"/>
    <w:rsid w:val="007B2F5C"/>
    <w:rsid w:val="007C1C79"/>
    <w:rsid w:val="007C5F05"/>
    <w:rsid w:val="00832043"/>
    <w:rsid w:val="00832F81"/>
    <w:rsid w:val="00880063"/>
    <w:rsid w:val="008C7CA2"/>
    <w:rsid w:val="008F6337"/>
    <w:rsid w:val="00932FEF"/>
    <w:rsid w:val="00A02A80"/>
    <w:rsid w:val="00A038D9"/>
    <w:rsid w:val="00A11FC4"/>
    <w:rsid w:val="00A42F91"/>
    <w:rsid w:val="00A83471"/>
    <w:rsid w:val="00AC46A2"/>
    <w:rsid w:val="00AD50AF"/>
    <w:rsid w:val="00AF08C7"/>
    <w:rsid w:val="00AF1258"/>
    <w:rsid w:val="00AF2E66"/>
    <w:rsid w:val="00B01E52"/>
    <w:rsid w:val="00B550FC"/>
    <w:rsid w:val="00B85871"/>
    <w:rsid w:val="00B87FAA"/>
    <w:rsid w:val="00B93310"/>
    <w:rsid w:val="00BB7B08"/>
    <w:rsid w:val="00BC1020"/>
    <w:rsid w:val="00BC1F18"/>
    <w:rsid w:val="00BD2C82"/>
    <w:rsid w:val="00BD2E58"/>
    <w:rsid w:val="00BE70DE"/>
    <w:rsid w:val="00BF6BAB"/>
    <w:rsid w:val="00C007A5"/>
    <w:rsid w:val="00C17E8A"/>
    <w:rsid w:val="00C35806"/>
    <w:rsid w:val="00C4403A"/>
    <w:rsid w:val="00C5391D"/>
    <w:rsid w:val="00C74EE8"/>
    <w:rsid w:val="00C84B58"/>
    <w:rsid w:val="00CE6306"/>
    <w:rsid w:val="00CE747E"/>
    <w:rsid w:val="00D11C4D"/>
    <w:rsid w:val="00D309DD"/>
    <w:rsid w:val="00D5067A"/>
    <w:rsid w:val="00D53705"/>
    <w:rsid w:val="00DC79BB"/>
    <w:rsid w:val="00DE116A"/>
    <w:rsid w:val="00DF5EDC"/>
    <w:rsid w:val="00E34D58"/>
    <w:rsid w:val="00E753AB"/>
    <w:rsid w:val="00E941EF"/>
    <w:rsid w:val="00EB1C1B"/>
    <w:rsid w:val="00EB7B39"/>
    <w:rsid w:val="00EC055D"/>
    <w:rsid w:val="00F45AE4"/>
    <w:rsid w:val="00F56435"/>
    <w:rsid w:val="00FA07AA"/>
    <w:rsid w:val="00FB0A17"/>
    <w:rsid w:val="00FB6A8F"/>
    <w:rsid w:val="00FD113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16A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1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"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unhideWhenUsed/>
    <w:qFormat/>
    <w:rsid w:val="00DE116A"/>
    <w:rPr>
      <w:rFonts w:ascii="Times New Roman" w:eastAsia="SimSun" w:hAnsi="Times New Roman"/>
      <w:b/>
      <w:iCs/>
      <w:color w:val="000000"/>
      <w:sz w:val="15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E116A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1020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11FC4"/>
    <w:pPr>
      <w:spacing w:before="20" w:after="0" w:line="240" w:lineRule="auto"/>
      <w:jc w:val="right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A11FC4"/>
    <w:rPr>
      <w:rFonts w:eastAsiaTheme="minorEastAsia"/>
      <w:color w:val="404040" w:themeColor="text1" w:themeTint="BF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770745"/>
  </w:style>
  <w:style w:type="paragraph" w:styleId="BalloonText">
    <w:name w:val="Balloon Text"/>
    <w:basedOn w:val="Normal"/>
    <w:link w:val="BalloonTextChar"/>
    <w:uiPriority w:val="99"/>
    <w:semiHidden/>
    <w:unhideWhenUsed/>
    <w:rsid w:val="007A3F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1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AD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1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t/Library/Containers/com.microsoft.Word/Data/Library/Caches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CE8E648DF7EA4A93921C614D952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44A-0E57-6C48-91E2-F25421E9EADB}"/>
      </w:docPartPr>
      <w:docPartBody>
        <w:p w:rsidR="00876789" w:rsidRDefault="0083712B">
          <w:pPr>
            <w:pStyle w:val="E6CE8E648DF7EA4A93921C614D952003"/>
          </w:pPr>
          <w:r w:rsidRPr="005152F2">
            <w:t>Your Name</w:t>
          </w:r>
        </w:p>
      </w:docPartBody>
    </w:docPart>
    <w:docPart>
      <w:docPartPr>
        <w:name w:val="2DEA86C45B2DFC4A99BEBDAA9649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1860-8277-A241-ACD5-25D6F49FD480}"/>
      </w:docPartPr>
      <w:docPartBody>
        <w:p w:rsidR="00876789" w:rsidRDefault="0083712B">
          <w:pPr>
            <w:pStyle w:val="2DEA86C45B2DFC4A99BEBDAA96495576"/>
          </w:pPr>
          <w:r w:rsidRPr="005152F2">
            <w:t>Experience</w:t>
          </w:r>
        </w:p>
      </w:docPartBody>
    </w:docPart>
    <w:docPart>
      <w:docPartPr>
        <w:name w:val="B25738D01C03DE4387F93E8F499E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10AC7-531E-6B4E-8514-A09C46BF5720}"/>
      </w:docPartPr>
      <w:docPartBody>
        <w:p w:rsidR="00876789" w:rsidRDefault="004C1A7C" w:rsidP="004C1A7C">
          <w:pPr>
            <w:pStyle w:val="B25738D01C03DE4387F93E8F499E3B68"/>
          </w:pPr>
          <w:r w:rsidRPr="005152F2">
            <w:t>Volunteer Experience or Leadership</w:t>
          </w:r>
        </w:p>
      </w:docPartBody>
    </w:docPart>
    <w:docPart>
      <w:docPartPr>
        <w:name w:val="BB087B8EA15572448D0A2DBACA26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F19D-9430-854A-9609-D50650F9886A}"/>
      </w:docPartPr>
      <w:docPartBody>
        <w:p w:rsidR="00876789" w:rsidRDefault="004C1A7C" w:rsidP="004C1A7C">
          <w:pPr>
            <w:pStyle w:val="BB087B8EA15572448D0A2DBACA26965C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8C09DDAFFDE0F94CB943E2BB9EC0C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DB8C2-450E-B748-AEE8-31D319A85123}"/>
      </w:docPartPr>
      <w:docPartBody>
        <w:p w:rsidR="00876789" w:rsidRDefault="004C1A7C" w:rsidP="004C1A7C">
          <w:pPr>
            <w:pStyle w:val="8C09DDAFFDE0F94CB943E2BB9EC0C4E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7C"/>
    <w:rsid w:val="00102A37"/>
    <w:rsid w:val="001054D1"/>
    <w:rsid w:val="00404B73"/>
    <w:rsid w:val="004C1A7C"/>
    <w:rsid w:val="005A1070"/>
    <w:rsid w:val="00615431"/>
    <w:rsid w:val="00752557"/>
    <w:rsid w:val="0083712B"/>
    <w:rsid w:val="00876789"/>
    <w:rsid w:val="00AE495D"/>
    <w:rsid w:val="00D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E8E648DF7EA4A93921C614D952003">
    <w:name w:val="E6CE8E648DF7EA4A93921C614D952003"/>
  </w:style>
  <w:style w:type="paragraph" w:customStyle="1" w:styleId="0E49C1463E410D40BCDA5041EC1D2DAD">
    <w:name w:val="0E49C1463E410D40BCDA5041EC1D2DAD"/>
  </w:style>
  <w:style w:type="paragraph" w:customStyle="1" w:styleId="DD33FD2CF2CCB248A7FDECFF745DB320">
    <w:name w:val="DD33FD2CF2CCB248A7FDECFF745DB320"/>
  </w:style>
  <w:style w:type="paragraph" w:customStyle="1" w:styleId="1A3895B8D10BCE46AFA246D7805E2EF6">
    <w:name w:val="1A3895B8D10BCE46AFA246D7805E2EF6"/>
  </w:style>
  <w:style w:type="paragraph" w:customStyle="1" w:styleId="14C50724BF16BD41BF269485690808F7">
    <w:name w:val="14C50724BF16BD41BF269485690808F7"/>
  </w:style>
  <w:style w:type="paragraph" w:customStyle="1" w:styleId="C07579C892FEB24284CF6B1896D31C90">
    <w:name w:val="C07579C892FEB24284CF6B1896D31C90"/>
  </w:style>
  <w:style w:type="paragraph" w:customStyle="1" w:styleId="998DE3E54E8E454DA440E40C0FA9EAC0">
    <w:name w:val="998DE3E54E8E454DA440E40C0FA9EAC0"/>
  </w:style>
  <w:style w:type="paragraph" w:customStyle="1" w:styleId="D3D8AF13C4FD9548B5C551D123153B1D">
    <w:name w:val="D3D8AF13C4FD9548B5C551D123153B1D"/>
  </w:style>
  <w:style w:type="paragraph" w:customStyle="1" w:styleId="A65A471736459B4096A5C4EA776AC169">
    <w:name w:val="A65A471736459B4096A5C4EA776AC169"/>
  </w:style>
  <w:style w:type="paragraph" w:customStyle="1" w:styleId="2DEA86C45B2DFC4A99BEBDAA96495576">
    <w:name w:val="2DEA86C45B2DFC4A99BEBDAA96495576"/>
  </w:style>
  <w:style w:type="paragraph" w:customStyle="1" w:styleId="50CE84ED6C386B4697FF66756852043C">
    <w:name w:val="50CE84ED6C386B4697FF66756852043C"/>
  </w:style>
  <w:style w:type="paragraph" w:customStyle="1" w:styleId="CC86D434FF09FE489A460D05D05BB139">
    <w:name w:val="CC86D434FF09FE489A460D05D05BB139"/>
  </w:style>
  <w:style w:type="paragraph" w:customStyle="1" w:styleId="79689AC92400744CA1FC34EB95EF75DE">
    <w:name w:val="79689AC92400744CA1FC34EB95EF75DE"/>
  </w:style>
  <w:style w:type="paragraph" w:customStyle="1" w:styleId="804B82547B5C374F9A0EE4E371121B8D">
    <w:name w:val="804B82547B5C374F9A0EE4E371121B8D"/>
  </w:style>
  <w:style w:type="paragraph" w:customStyle="1" w:styleId="9D6ADF934E29724BAD0780ECC2C5CECA">
    <w:name w:val="9D6ADF934E29724BAD0780ECC2C5CECA"/>
  </w:style>
  <w:style w:type="paragraph" w:customStyle="1" w:styleId="5A6CD868499398409D81878A68F09A5E">
    <w:name w:val="5A6CD868499398409D81878A68F09A5E"/>
  </w:style>
  <w:style w:type="paragraph" w:customStyle="1" w:styleId="02F4BC9C1488B842B8487C3FB29A9A1D">
    <w:name w:val="02F4BC9C1488B842B8487C3FB29A9A1D"/>
  </w:style>
  <w:style w:type="paragraph" w:customStyle="1" w:styleId="F611F425C3EF6943BDA37F5540D269CA">
    <w:name w:val="F611F425C3EF6943BDA37F5540D269CA"/>
  </w:style>
  <w:style w:type="paragraph" w:customStyle="1" w:styleId="C1D5F9BB1A3034458020B12080AE2794">
    <w:name w:val="C1D5F9BB1A3034458020B12080AE2794"/>
  </w:style>
  <w:style w:type="paragraph" w:customStyle="1" w:styleId="B4B3A2AB3F23D042996A6343BD8E93E9">
    <w:name w:val="B4B3A2AB3F23D042996A6343BD8E93E9"/>
  </w:style>
  <w:style w:type="paragraph" w:customStyle="1" w:styleId="919CA24C09C28F43A47A6E6B6FB0AB66">
    <w:name w:val="919CA24C09C28F43A47A6E6B6FB0AB66"/>
  </w:style>
  <w:style w:type="paragraph" w:customStyle="1" w:styleId="39A9276254A190479F0841C3A7159DD2">
    <w:name w:val="39A9276254A190479F0841C3A7159DD2"/>
  </w:style>
  <w:style w:type="paragraph" w:customStyle="1" w:styleId="C76FA1EAAB77564A97D9CE1E9F12C69E">
    <w:name w:val="C76FA1EAAB77564A97D9CE1E9F12C69E"/>
    <w:rsid w:val="004C1A7C"/>
  </w:style>
  <w:style w:type="paragraph" w:customStyle="1" w:styleId="AC6013B385F64C41A2A1BCA17674E94A">
    <w:name w:val="AC6013B385F64C41A2A1BCA17674E94A"/>
    <w:rsid w:val="004C1A7C"/>
  </w:style>
  <w:style w:type="paragraph" w:customStyle="1" w:styleId="C7B0FEF6C7E0B1429C794B8FBACCF91F">
    <w:name w:val="C7B0FEF6C7E0B1429C794B8FBACCF91F"/>
    <w:rsid w:val="004C1A7C"/>
  </w:style>
  <w:style w:type="paragraph" w:customStyle="1" w:styleId="5F96BBB353C2EC4FA4D7584F511C712D">
    <w:name w:val="5F96BBB353C2EC4FA4D7584F511C712D"/>
    <w:rsid w:val="004C1A7C"/>
  </w:style>
  <w:style w:type="paragraph" w:customStyle="1" w:styleId="A35894D05ABB3840946A128C35D616D0">
    <w:name w:val="A35894D05ABB3840946A128C35D616D0"/>
    <w:rsid w:val="004C1A7C"/>
  </w:style>
  <w:style w:type="paragraph" w:customStyle="1" w:styleId="AD62A2747B6A2F4E907290BA80602BE1">
    <w:name w:val="AD62A2747B6A2F4E907290BA80602BE1"/>
    <w:rsid w:val="004C1A7C"/>
  </w:style>
  <w:style w:type="paragraph" w:customStyle="1" w:styleId="A951247CED88E1499C0F47E701792384">
    <w:name w:val="A951247CED88E1499C0F47E701792384"/>
    <w:rsid w:val="004C1A7C"/>
  </w:style>
  <w:style w:type="paragraph" w:customStyle="1" w:styleId="9253BC4B1D508147A8A394A223C958C4">
    <w:name w:val="9253BC4B1D508147A8A394A223C958C4"/>
    <w:rsid w:val="004C1A7C"/>
  </w:style>
  <w:style w:type="paragraph" w:customStyle="1" w:styleId="4E31D0D2BFEBC24DBC925605404DED8B">
    <w:name w:val="4E31D0D2BFEBC24DBC925605404DED8B"/>
    <w:rsid w:val="004C1A7C"/>
  </w:style>
  <w:style w:type="paragraph" w:customStyle="1" w:styleId="7BE04EEC9622A74AA613746BA36A64D1">
    <w:name w:val="7BE04EEC9622A74AA613746BA36A64D1"/>
    <w:rsid w:val="004C1A7C"/>
  </w:style>
  <w:style w:type="paragraph" w:customStyle="1" w:styleId="24D3B50157C53E489F0DF7F8AAA03EAD">
    <w:name w:val="24D3B50157C53E489F0DF7F8AAA03EAD"/>
    <w:rsid w:val="004C1A7C"/>
  </w:style>
  <w:style w:type="paragraph" w:customStyle="1" w:styleId="46F54619A54A1449A262E791E4EBEC9D">
    <w:name w:val="46F54619A54A1449A262E791E4EBEC9D"/>
    <w:rsid w:val="004C1A7C"/>
  </w:style>
  <w:style w:type="paragraph" w:customStyle="1" w:styleId="39A67B52FDEB274990DE7550BD1C977A">
    <w:name w:val="39A67B52FDEB274990DE7550BD1C977A"/>
    <w:rsid w:val="004C1A7C"/>
  </w:style>
  <w:style w:type="paragraph" w:customStyle="1" w:styleId="CCC423151AA063478A643C86019D78C1">
    <w:name w:val="CCC423151AA063478A643C86019D78C1"/>
    <w:rsid w:val="004C1A7C"/>
  </w:style>
  <w:style w:type="paragraph" w:customStyle="1" w:styleId="12EEFCE757D1314B8277B4026BA80513">
    <w:name w:val="12EEFCE757D1314B8277B4026BA80513"/>
    <w:rsid w:val="004C1A7C"/>
  </w:style>
  <w:style w:type="paragraph" w:customStyle="1" w:styleId="886FD78A162A53438FAEB83B5A6A2598">
    <w:name w:val="886FD78A162A53438FAEB83B5A6A2598"/>
    <w:rsid w:val="004C1A7C"/>
  </w:style>
  <w:style w:type="paragraph" w:customStyle="1" w:styleId="71F785118AAA2A4BB0A7285DA6F34740">
    <w:name w:val="71F785118AAA2A4BB0A7285DA6F34740"/>
    <w:rsid w:val="004C1A7C"/>
  </w:style>
  <w:style w:type="paragraph" w:customStyle="1" w:styleId="130F831513977A4D9AD32D89D169FC40">
    <w:name w:val="130F831513977A4D9AD32D89D169FC40"/>
    <w:rsid w:val="004C1A7C"/>
  </w:style>
  <w:style w:type="paragraph" w:customStyle="1" w:styleId="29C7C997D1D22C4381A4854280AE63A3">
    <w:name w:val="29C7C997D1D22C4381A4854280AE63A3"/>
    <w:rsid w:val="004C1A7C"/>
  </w:style>
  <w:style w:type="paragraph" w:customStyle="1" w:styleId="1BAC92E999FF4F4DBB69F33E8B4345E5">
    <w:name w:val="1BAC92E999FF4F4DBB69F33E8B4345E5"/>
    <w:rsid w:val="004C1A7C"/>
  </w:style>
  <w:style w:type="paragraph" w:customStyle="1" w:styleId="450B2F196E1CB74FA55A92C84B5EE4B1">
    <w:name w:val="450B2F196E1CB74FA55A92C84B5EE4B1"/>
    <w:rsid w:val="004C1A7C"/>
  </w:style>
  <w:style w:type="paragraph" w:customStyle="1" w:styleId="81E110338C8ED94184931861A4B51EBA">
    <w:name w:val="81E110338C8ED94184931861A4B51EBA"/>
    <w:rsid w:val="004C1A7C"/>
  </w:style>
  <w:style w:type="paragraph" w:customStyle="1" w:styleId="33DC15F79DAF0E479EAF567792EC8CBE">
    <w:name w:val="33DC15F79DAF0E479EAF567792EC8CBE"/>
    <w:rsid w:val="004C1A7C"/>
  </w:style>
  <w:style w:type="paragraph" w:customStyle="1" w:styleId="869EAC5737599743B8C5B4C23BA660D1">
    <w:name w:val="869EAC5737599743B8C5B4C23BA660D1"/>
    <w:rsid w:val="004C1A7C"/>
  </w:style>
  <w:style w:type="paragraph" w:customStyle="1" w:styleId="3F4B3BE98DA50D438384A9403A4DF789">
    <w:name w:val="3F4B3BE98DA50D438384A9403A4DF789"/>
    <w:rsid w:val="004C1A7C"/>
  </w:style>
  <w:style w:type="paragraph" w:customStyle="1" w:styleId="7B329E2E2DC3C845948AC4E86410A0A6">
    <w:name w:val="7B329E2E2DC3C845948AC4E86410A0A6"/>
    <w:rsid w:val="004C1A7C"/>
  </w:style>
  <w:style w:type="paragraph" w:customStyle="1" w:styleId="62297AD2A34B084D86A1EFB4250C84D0">
    <w:name w:val="62297AD2A34B084D86A1EFB4250C84D0"/>
    <w:rsid w:val="004C1A7C"/>
  </w:style>
  <w:style w:type="paragraph" w:customStyle="1" w:styleId="15CD99AA65246846A23B56B549CBAB24">
    <w:name w:val="15CD99AA65246846A23B56B549CBAB24"/>
    <w:rsid w:val="004C1A7C"/>
  </w:style>
  <w:style w:type="paragraph" w:customStyle="1" w:styleId="6DA0E0000CFDEE439745E499C5049D56">
    <w:name w:val="6DA0E0000CFDEE439745E499C5049D56"/>
    <w:rsid w:val="004C1A7C"/>
  </w:style>
  <w:style w:type="paragraph" w:customStyle="1" w:styleId="81E7A4AF68F1F1419518E16F1A2DA515">
    <w:name w:val="81E7A4AF68F1F1419518E16F1A2DA515"/>
    <w:rsid w:val="004C1A7C"/>
  </w:style>
  <w:style w:type="paragraph" w:customStyle="1" w:styleId="3D1546CF95BA2A4C8FF5C2B58E1ED14D">
    <w:name w:val="3D1546CF95BA2A4C8FF5C2B58E1ED14D"/>
    <w:rsid w:val="004C1A7C"/>
  </w:style>
  <w:style w:type="paragraph" w:customStyle="1" w:styleId="509BAE998CFE104791531E78747842DF">
    <w:name w:val="509BAE998CFE104791531E78747842DF"/>
    <w:rsid w:val="004C1A7C"/>
  </w:style>
  <w:style w:type="paragraph" w:customStyle="1" w:styleId="17E868CC2940CE4B9F0F5DCB92CE79DD">
    <w:name w:val="17E868CC2940CE4B9F0F5DCB92CE79DD"/>
    <w:rsid w:val="004C1A7C"/>
  </w:style>
  <w:style w:type="paragraph" w:customStyle="1" w:styleId="8EB5C299276431459141EF0AE75361BC">
    <w:name w:val="8EB5C299276431459141EF0AE75361BC"/>
    <w:rsid w:val="004C1A7C"/>
  </w:style>
  <w:style w:type="paragraph" w:customStyle="1" w:styleId="3296EEFCEEAA9C40A55F42EF59CE1DF2">
    <w:name w:val="3296EEFCEEAA9C40A55F42EF59CE1DF2"/>
    <w:rsid w:val="004C1A7C"/>
  </w:style>
  <w:style w:type="paragraph" w:customStyle="1" w:styleId="A3F3DA1AD275BF4E82177B3E4D08038F">
    <w:name w:val="A3F3DA1AD275BF4E82177B3E4D08038F"/>
    <w:rsid w:val="004C1A7C"/>
  </w:style>
  <w:style w:type="paragraph" w:customStyle="1" w:styleId="63BC192ECCF21D429227235B6B6161B8">
    <w:name w:val="63BC192ECCF21D429227235B6B6161B8"/>
    <w:rsid w:val="004C1A7C"/>
  </w:style>
  <w:style w:type="paragraph" w:customStyle="1" w:styleId="776801BE6AADBF498313D7F2C0B74272">
    <w:name w:val="776801BE6AADBF498313D7F2C0B74272"/>
    <w:rsid w:val="004C1A7C"/>
  </w:style>
  <w:style w:type="paragraph" w:customStyle="1" w:styleId="44E6188652FFD84EB558FEC70958CD4E">
    <w:name w:val="44E6188652FFD84EB558FEC70958CD4E"/>
    <w:rsid w:val="004C1A7C"/>
  </w:style>
  <w:style w:type="paragraph" w:customStyle="1" w:styleId="FAF1B5B7F42924448DF9E4D3BC782FFA">
    <w:name w:val="FAF1B5B7F42924448DF9E4D3BC782FFA"/>
    <w:rsid w:val="004C1A7C"/>
  </w:style>
  <w:style w:type="paragraph" w:customStyle="1" w:styleId="8A23E0374C09E24CB2E0D39EBC60F278">
    <w:name w:val="8A23E0374C09E24CB2E0D39EBC60F278"/>
    <w:rsid w:val="004C1A7C"/>
  </w:style>
  <w:style w:type="paragraph" w:customStyle="1" w:styleId="DBBCE81C841EEA40B8CD6573A333B534">
    <w:name w:val="DBBCE81C841EEA40B8CD6573A333B534"/>
    <w:rsid w:val="004C1A7C"/>
  </w:style>
  <w:style w:type="paragraph" w:customStyle="1" w:styleId="1457FD2065779A49B45EBD3273EE3E55">
    <w:name w:val="1457FD2065779A49B45EBD3273EE3E55"/>
    <w:rsid w:val="004C1A7C"/>
  </w:style>
  <w:style w:type="paragraph" w:customStyle="1" w:styleId="88280294B599C84CB2A44439AA7A93D7">
    <w:name w:val="88280294B599C84CB2A44439AA7A93D7"/>
    <w:rsid w:val="004C1A7C"/>
  </w:style>
  <w:style w:type="paragraph" w:customStyle="1" w:styleId="A455FD2BBA52564382DD850C3F65CF27">
    <w:name w:val="A455FD2BBA52564382DD850C3F65CF27"/>
    <w:rsid w:val="004C1A7C"/>
  </w:style>
  <w:style w:type="paragraph" w:customStyle="1" w:styleId="F7EE8F1ADD31DF44997D175656BFB66B">
    <w:name w:val="F7EE8F1ADD31DF44997D175656BFB66B"/>
    <w:rsid w:val="004C1A7C"/>
  </w:style>
  <w:style w:type="paragraph" w:customStyle="1" w:styleId="50714DC8E9A9C2488FE925963C43487E">
    <w:name w:val="50714DC8E9A9C2488FE925963C43487E"/>
    <w:rsid w:val="004C1A7C"/>
  </w:style>
  <w:style w:type="paragraph" w:customStyle="1" w:styleId="FDA2930F72BE544EA8BCC12FEBA85C2C">
    <w:name w:val="FDA2930F72BE544EA8BCC12FEBA85C2C"/>
    <w:rsid w:val="004C1A7C"/>
  </w:style>
  <w:style w:type="paragraph" w:customStyle="1" w:styleId="E9B7E68CA758E44DBBAF88CF3A27E22B">
    <w:name w:val="E9B7E68CA758E44DBBAF88CF3A27E22B"/>
    <w:rsid w:val="004C1A7C"/>
  </w:style>
  <w:style w:type="paragraph" w:customStyle="1" w:styleId="658DACA7FBABCD41B10BD92A9D73EE6F">
    <w:name w:val="658DACA7FBABCD41B10BD92A9D73EE6F"/>
    <w:rsid w:val="004C1A7C"/>
  </w:style>
  <w:style w:type="paragraph" w:customStyle="1" w:styleId="6E7866743489154FA5A755F07ADD021B">
    <w:name w:val="6E7866743489154FA5A755F07ADD021B"/>
    <w:rsid w:val="004C1A7C"/>
  </w:style>
  <w:style w:type="paragraph" w:customStyle="1" w:styleId="18251A97EED83644BE3F58BE81759821">
    <w:name w:val="18251A97EED83644BE3F58BE81759821"/>
    <w:rsid w:val="004C1A7C"/>
  </w:style>
  <w:style w:type="paragraph" w:customStyle="1" w:styleId="06CD634382F4B6488EA03233357B908A">
    <w:name w:val="06CD634382F4B6488EA03233357B908A"/>
    <w:rsid w:val="004C1A7C"/>
  </w:style>
  <w:style w:type="paragraph" w:customStyle="1" w:styleId="B25738D01C03DE4387F93E8F499E3B68">
    <w:name w:val="B25738D01C03DE4387F93E8F499E3B68"/>
    <w:rsid w:val="004C1A7C"/>
  </w:style>
  <w:style w:type="paragraph" w:customStyle="1" w:styleId="BB087B8EA15572448D0A2DBACA26965C">
    <w:name w:val="BB087B8EA15572448D0A2DBACA26965C"/>
    <w:rsid w:val="004C1A7C"/>
  </w:style>
  <w:style w:type="paragraph" w:customStyle="1" w:styleId="C5ED5F0A60C2AD49BA0B819070C8AF3A">
    <w:name w:val="C5ED5F0A60C2AD49BA0B819070C8AF3A"/>
    <w:rsid w:val="004C1A7C"/>
  </w:style>
  <w:style w:type="paragraph" w:customStyle="1" w:styleId="604CD0FACFA04841BE7DA05CC9DE6D7F">
    <w:name w:val="604CD0FACFA04841BE7DA05CC9DE6D7F"/>
    <w:rsid w:val="004C1A7C"/>
  </w:style>
  <w:style w:type="paragraph" w:customStyle="1" w:styleId="3D470CB787456F4F8DBA398B1FDE0006">
    <w:name w:val="3D470CB787456F4F8DBA398B1FDE0006"/>
    <w:rsid w:val="004C1A7C"/>
  </w:style>
  <w:style w:type="paragraph" w:customStyle="1" w:styleId="C005A198664AEC46B4A66212D81CE74B">
    <w:name w:val="C005A198664AEC46B4A66212D81CE74B"/>
    <w:rsid w:val="004C1A7C"/>
  </w:style>
  <w:style w:type="paragraph" w:customStyle="1" w:styleId="993B533DE9937F4AB737A3CFD04B9F75">
    <w:name w:val="993B533DE9937F4AB737A3CFD04B9F75"/>
    <w:rsid w:val="004C1A7C"/>
  </w:style>
  <w:style w:type="paragraph" w:customStyle="1" w:styleId="CA08A97178EF6341817842475F5DA063">
    <w:name w:val="CA08A97178EF6341817842475F5DA063"/>
    <w:rsid w:val="004C1A7C"/>
  </w:style>
  <w:style w:type="paragraph" w:customStyle="1" w:styleId="1E9F1FD66E8B0D43988456C98956CAAA">
    <w:name w:val="1E9F1FD66E8B0D43988456C98956CAAA"/>
    <w:rsid w:val="004C1A7C"/>
  </w:style>
  <w:style w:type="paragraph" w:customStyle="1" w:styleId="4EB35AFAD5B68346B469006B486C2616">
    <w:name w:val="4EB35AFAD5B68346B469006B486C2616"/>
    <w:rsid w:val="004C1A7C"/>
  </w:style>
  <w:style w:type="paragraph" w:customStyle="1" w:styleId="8C09DDAFFDE0F94CB943E2BB9EC0C4E3">
    <w:name w:val="8C09DDAFFDE0F94CB943E2BB9EC0C4E3"/>
    <w:rsid w:val="004C1A7C"/>
  </w:style>
  <w:style w:type="paragraph" w:customStyle="1" w:styleId="8700BE3EA6F37C4A92314A36E9F300AB">
    <w:name w:val="8700BE3EA6F37C4A92314A36E9F300AB"/>
    <w:rsid w:val="004C1A7C"/>
  </w:style>
  <w:style w:type="paragraph" w:customStyle="1" w:styleId="1F0A16D70EEFAA4D9D47F9B6DE3EC816">
    <w:name w:val="1F0A16D70EEFAA4D9D47F9B6DE3EC816"/>
    <w:rsid w:val="004C1A7C"/>
  </w:style>
  <w:style w:type="paragraph" w:customStyle="1" w:styleId="8A647FEC70374141A2AA2AA09084AA85">
    <w:name w:val="8A647FEC70374141A2AA2AA09084AA85"/>
    <w:rsid w:val="004C1A7C"/>
  </w:style>
  <w:style w:type="paragraph" w:customStyle="1" w:styleId="F75DB65F664A1F4F89786F93F60D9AD3">
    <w:name w:val="F75DB65F664A1F4F89786F93F60D9AD3"/>
    <w:rsid w:val="004C1A7C"/>
  </w:style>
  <w:style w:type="paragraph" w:customStyle="1" w:styleId="58A9B8929DC1474F81906343DF4C37ED">
    <w:name w:val="58A9B8929DC1474F81906343DF4C37ED"/>
    <w:rsid w:val="004C1A7C"/>
  </w:style>
  <w:style w:type="paragraph" w:customStyle="1" w:styleId="EE16687A6D37F545BACAD3177ED1B6DF">
    <w:name w:val="EE16687A6D37F545BACAD3177ED1B6DF"/>
    <w:rsid w:val="004C1A7C"/>
  </w:style>
  <w:style w:type="paragraph" w:customStyle="1" w:styleId="02CFBE3C8A1ABA418BD0667B830272CE">
    <w:name w:val="02CFBE3C8A1ABA418BD0667B830272CE"/>
    <w:rsid w:val="004C1A7C"/>
  </w:style>
  <w:style w:type="paragraph" w:customStyle="1" w:styleId="119AEB949646F745AB0547D34A30C504">
    <w:name w:val="119AEB949646F745AB0547D34A30C504"/>
    <w:rsid w:val="004C1A7C"/>
  </w:style>
  <w:style w:type="paragraph" w:customStyle="1" w:styleId="55BB77DFB5E97B448B3319ABD8B978CF">
    <w:name w:val="55BB77DFB5E97B448B3319ABD8B978CF"/>
    <w:rsid w:val="004C1A7C"/>
  </w:style>
  <w:style w:type="paragraph" w:customStyle="1" w:styleId="50B86C0CACFB7B46AC99B8C790AEAC65">
    <w:name w:val="50B86C0CACFB7B46AC99B8C790AEAC65"/>
    <w:rsid w:val="004C1A7C"/>
  </w:style>
  <w:style w:type="paragraph" w:customStyle="1" w:styleId="15956B1FABB1DA4A88723EFED05E6B9C">
    <w:name w:val="15956B1FABB1DA4A88723EFED05E6B9C"/>
    <w:rsid w:val="004C1A7C"/>
  </w:style>
  <w:style w:type="paragraph" w:customStyle="1" w:styleId="B7CDC71F64234C4D98111613453EE55C">
    <w:name w:val="B7CDC71F64234C4D98111613453EE55C"/>
    <w:rsid w:val="004C1A7C"/>
  </w:style>
  <w:style w:type="paragraph" w:customStyle="1" w:styleId="EEC542FA477EF547A6A25CFE1A1D9CC9">
    <w:name w:val="EEC542FA477EF547A6A25CFE1A1D9CC9"/>
    <w:rsid w:val="004C1A7C"/>
  </w:style>
  <w:style w:type="paragraph" w:customStyle="1" w:styleId="141F8BA81687BC438E7A1017381343E7">
    <w:name w:val="141F8BA81687BC438E7A1017381343E7"/>
    <w:rsid w:val="004C1A7C"/>
  </w:style>
  <w:style w:type="paragraph" w:customStyle="1" w:styleId="F827960C2DA39144A34B7E2F066D8201">
    <w:name w:val="F827960C2DA39144A34B7E2F066D8201"/>
    <w:rsid w:val="004C1A7C"/>
  </w:style>
  <w:style w:type="paragraph" w:customStyle="1" w:styleId="7B971AB8C7A8BF4BB04430770E84AAE9">
    <w:name w:val="7B971AB8C7A8BF4BB04430770E84AAE9"/>
    <w:rsid w:val="004C1A7C"/>
  </w:style>
  <w:style w:type="paragraph" w:customStyle="1" w:styleId="A2E2AB7A0340C440BBECE15D7EE9660A">
    <w:name w:val="A2E2AB7A0340C440BBECE15D7EE9660A"/>
    <w:rsid w:val="004C1A7C"/>
  </w:style>
  <w:style w:type="paragraph" w:customStyle="1" w:styleId="D1042255D597E04492EC9EBB7C5CA077">
    <w:name w:val="D1042255D597E04492EC9EBB7C5CA077"/>
    <w:rsid w:val="004C1A7C"/>
  </w:style>
  <w:style w:type="paragraph" w:customStyle="1" w:styleId="D9AB473198AB4A4A953D5CF85611F4C4">
    <w:name w:val="D9AB473198AB4A4A953D5CF85611F4C4"/>
    <w:rsid w:val="004C1A7C"/>
  </w:style>
  <w:style w:type="paragraph" w:customStyle="1" w:styleId="FAFE77F3EAB7224EA29D032DE30A50CF">
    <w:name w:val="FAFE77F3EAB7224EA29D032DE30A50CF"/>
    <w:rsid w:val="004C1A7C"/>
  </w:style>
  <w:style w:type="paragraph" w:customStyle="1" w:styleId="A7FFD3E58207074EA29A3A7676E56E6C">
    <w:name w:val="A7FFD3E58207074EA29A3A7676E56E6C"/>
    <w:rsid w:val="004C1A7C"/>
  </w:style>
  <w:style w:type="paragraph" w:customStyle="1" w:styleId="E01353915C96D148818DB69026E66F03">
    <w:name w:val="E01353915C96D148818DB69026E66F03"/>
    <w:rsid w:val="004C1A7C"/>
  </w:style>
  <w:style w:type="paragraph" w:customStyle="1" w:styleId="B4E125DC2182F94E85F136065028103F">
    <w:name w:val="B4E125DC2182F94E85F136065028103F"/>
    <w:rsid w:val="004C1A7C"/>
  </w:style>
  <w:style w:type="paragraph" w:customStyle="1" w:styleId="DC715BD90F56C74AB7DC24C4FE3F6079">
    <w:name w:val="DC715BD90F56C74AB7DC24C4FE3F6079"/>
    <w:rsid w:val="004C1A7C"/>
  </w:style>
  <w:style w:type="paragraph" w:customStyle="1" w:styleId="000FCFC3F6609B46B82B8FEB52419BDE">
    <w:name w:val="000FCFC3F6609B46B82B8FEB52419BDE"/>
    <w:rsid w:val="004C1A7C"/>
  </w:style>
  <w:style w:type="paragraph" w:customStyle="1" w:styleId="7DDAA363153C6A489E0A556A85A106B8">
    <w:name w:val="7DDAA363153C6A489E0A556A85A106B8"/>
    <w:rsid w:val="004C1A7C"/>
  </w:style>
  <w:style w:type="paragraph" w:customStyle="1" w:styleId="5E8C559B3847D543816C75E420B54F8B">
    <w:name w:val="5E8C559B3847D543816C75E420B54F8B"/>
    <w:rsid w:val="004C1A7C"/>
  </w:style>
  <w:style w:type="paragraph" w:customStyle="1" w:styleId="35A791994C259E46B7CB40CE4435E8B6">
    <w:name w:val="35A791994C259E46B7CB40CE4435E8B6"/>
    <w:rsid w:val="004C1A7C"/>
  </w:style>
  <w:style w:type="paragraph" w:customStyle="1" w:styleId="92A83D92FC97D04FA199AE9A276AF04C">
    <w:name w:val="92A83D92FC97D04FA199AE9A276AF04C"/>
    <w:rsid w:val="004C1A7C"/>
  </w:style>
  <w:style w:type="paragraph" w:customStyle="1" w:styleId="9519EAEAB94FD747B305A8267583CF81">
    <w:name w:val="9519EAEAB94FD747B305A8267583CF81"/>
    <w:rsid w:val="004C1A7C"/>
  </w:style>
  <w:style w:type="paragraph" w:customStyle="1" w:styleId="CFA04FC8201FA14A8A7C592FEC36C3CD">
    <w:name w:val="CFA04FC8201FA14A8A7C592FEC36C3CD"/>
    <w:rsid w:val="004C1A7C"/>
  </w:style>
  <w:style w:type="paragraph" w:customStyle="1" w:styleId="51B39F6AAF1F654AB22FFFA715C5B9DD">
    <w:name w:val="51B39F6AAF1F654AB22FFFA715C5B9DD"/>
    <w:rsid w:val="004C1A7C"/>
  </w:style>
  <w:style w:type="paragraph" w:customStyle="1" w:styleId="C4A2A750B816D147AC50BB81EF1EFF1B">
    <w:name w:val="C4A2A750B816D147AC50BB81EF1EFF1B"/>
    <w:rsid w:val="004C1A7C"/>
  </w:style>
  <w:style w:type="paragraph" w:customStyle="1" w:styleId="482A101913DE3741A3744ED495712D8E">
    <w:name w:val="482A101913DE3741A3744ED495712D8E"/>
    <w:rsid w:val="004C1A7C"/>
  </w:style>
  <w:style w:type="paragraph" w:customStyle="1" w:styleId="61500B451AFE064AB410CEE3AE423D86">
    <w:name w:val="61500B451AFE064AB410CEE3AE423D86"/>
    <w:rsid w:val="004C1A7C"/>
  </w:style>
  <w:style w:type="paragraph" w:customStyle="1" w:styleId="0890FF61EA041140B5ED710117BA3070">
    <w:name w:val="0890FF61EA041140B5ED710117BA3070"/>
    <w:rsid w:val="004C1A7C"/>
  </w:style>
  <w:style w:type="paragraph" w:customStyle="1" w:styleId="D291C46FA850574A9B47C887D3FF2C22">
    <w:name w:val="D291C46FA850574A9B47C887D3FF2C22"/>
    <w:rsid w:val="004C1A7C"/>
  </w:style>
  <w:style w:type="paragraph" w:customStyle="1" w:styleId="738F6B322A3DC44EA059CB5624495B68">
    <w:name w:val="738F6B322A3DC44EA059CB5624495B68"/>
    <w:rsid w:val="004C1A7C"/>
  </w:style>
  <w:style w:type="paragraph" w:customStyle="1" w:styleId="AB1AC3FFBDCB5E45A9F8B49649061CC1">
    <w:name w:val="AB1AC3FFBDCB5E45A9F8B49649061CC1"/>
    <w:rsid w:val="004C1A7C"/>
  </w:style>
  <w:style w:type="paragraph" w:customStyle="1" w:styleId="A1D4469EDFB6464CA5BDF90436B2C113">
    <w:name w:val="A1D4469EDFB6464CA5BDF90436B2C113"/>
    <w:rsid w:val="004C1A7C"/>
  </w:style>
  <w:style w:type="paragraph" w:customStyle="1" w:styleId="5A56029B1A954E499AF356E03F3BF8BE">
    <w:name w:val="5A56029B1A954E499AF356E03F3BF8BE"/>
    <w:rsid w:val="004C1A7C"/>
  </w:style>
  <w:style w:type="paragraph" w:customStyle="1" w:styleId="969EDA98559C1046B8954B08B3BBA0B8">
    <w:name w:val="969EDA98559C1046B8954B08B3BBA0B8"/>
    <w:rsid w:val="004C1A7C"/>
  </w:style>
  <w:style w:type="paragraph" w:customStyle="1" w:styleId="AFD1B1FB9957AD4A9B5EADE46045A60F">
    <w:name w:val="AFD1B1FB9957AD4A9B5EADE46045A60F"/>
    <w:rsid w:val="004C1A7C"/>
  </w:style>
  <w:style w:type="paragraph" w:customStyle="1" w:styleId="49A95162C04E9D448C8DB04EF77F5F60">
    <w:name w:val="49A95162C04E9D448C8DB04EF77F5F60"/>
    <w:rsid w:val="004C1A7C"/>
  </w:style>
  <w:style w:type="paragraph" w:customStyle="1" w:styleId="C73F5E6423013E45BCDE22ACB7176E7A">
    <w:name w:val="C73F5E6423013E45BCDE22ACB7176E7A"/>
    <w:rsid w:val="004C1A7C"/>
  </w:style>
  <w:style w:type="paragraph" w:customStyle="1" w:styleId="F8476963A95A6A4D99E7659D241848C9">
    <w:name w:val="F8476963A95A6A4D99E7659D241848C9"/>
    <w:rsid w:val="00876789"/>
  </w:style>
  <w:style w:type="paragraph" w:customStyle="1" w:styleId="3F53A33595D5C643B97BFB574E050A6E">
    <w:name w:val="3F53A33595D5C643B97BFB574E050A6E"/>
    <w:rsid w:val="00876789"/>
  </w:style>
  <w:style w:type="paragraph" w:customStyle="1" w:styleId="E6F723F6FE6A6D4F87F3F7F2831E5A5D">
    <w:name w:val="E6F723F6FE6A6D4F87F3F7F2831E5A5D"/>
    <w:rsid w:val="00876789"/>
  </w:style>
  <w:style w:type="paragraph" w:customStyle="1" w:styleId="CF9C1049FC57514C95928CE632E9A5C4">
    <w:name w:val="CF9C1049FC57514C95928CE632E9A5C4"/>
    <w:rsid w:val="00876789"/>
  </w:style>
  <w:style w:type="paragraph" w:customStyle="1" w:styleId="E174862A550A0643A79BFA3BCA41F5F3">
    <w:name w:val="E174862A550A0643A79BFA3BCA41F5F3"/>
    <w:rsid w:val="00876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4B915-1061-2F40-A445-073D1676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64</TotalTime>
  <Pages>2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Andrei-Nicolae TUta </dc:creator>
  <cp:keywords/>
  <dc:description/>
  <cp:lastModifiedBy>Andrei Tuta</cp:lastModifiedBy>
  <cp:revision>13</cp:revision>
  <cp:lastPrinted>2016-12-07T13:13:00Z</cp:lastPrinted>
  <dcterms:created xsi:type="dcterms:W3CDTF">2016-12-07T13:13:00Z</dcterms:created>
  <dcterms:modified xsi:type="dcterms:W3CDTF">2017-02-21T11:20:00Z</dcterms:modified>
</cp:coreProperties>
</file>